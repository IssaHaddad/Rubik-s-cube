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1EE" w:rsidRDefault="001D3196">
      <w:r>
        <w:rPr>
          <w:noProof/>
          <w:lang w:eastAsia="en-GB"/>
        </w:rPr>
        <w:drawing>
          <wp:inline distT="0" distB="0" distL="0" distR="0" wp14:anchorId="42EC310F" wp14:editId="43985262">
            <wp:extent cx="5095875" cy="407170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48" t="11522" r="59450" b="40319"/>
                    <a:stretch/>
                  </pic:blipFill>
                  <pic:spPr bwMode="auto">
                    <a:xfrm>
                      <a:off x="0" y="0"/>
                      <a:ext cx="5131416" cy="410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196" w:rsidRDefault="001D3196">
      <w:r>
        <w:rPr>
          <w:noProof/>
          <w:lang w:eastAsia="en-GB"/>
        </w:rPr>
        <w:drawing>
          <wp:inline distT="0" distB="0" distL="0" distR="0" wp14:anchorId="06146534" wp14:editId="71160B7E">
            <wp:extent cx="5731510" cy="4525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96" w:rsidRDefault="001D3196">
      <w:r>
        <w:rPr>
          <w:noProof/>
          <w:lang w:eastAsia="en-GB"/>
        </w:rPr>
        <w:lastRenderedPageBreak/>
        <w:drawing>
          <wp:inline distT="0" distB="0" distL="0" distR="0" wp14:anchorId="1150A28F" wp14:editId="1068AC67">
            <wp:extent cx="5248275" cy="414407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67" cy="415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96" w:rsidRDefault="001D3196">
      <w:r>
        <w:rPr>
          <w:noProof/>
          <w:lang w:eastAsia="en-GB"/>
        </w:rPr>
        <w:drawing>
          <wp:inline distT="0" distB="0" distL="0" distR="0" wp14:anchorId="172D8A34" wp14:editId="1477AEBB">
            <wp:extent cx="5731510" cy="45256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96" w:rsidRDefault="00C10668">
      <w:r>
        <w:rPr>
          <w:noProof/>
          <w:lang w:eastAsia="en-GB"/>
        </w:rPr>
        <w:lastRenderedPageBreak/>
        <w:drawing>
          <wp:inline distT="0" distB="0" distL="0" distR="0" wp14:anchorId="1D0757D7" wp14:editId="7A51F874">
            <wp:extent cx="5731510" cy="45256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F2"/>
    <w:rsid w:val="001D3196"/>
    <w:rsid w:val="00424AF2"/>
    <w:rsid w:val="008801EE"/>
    <w:rsid w:val="00C1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00351-C266-478A-B28F-E2874E72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115F82EE.dotm</Template>
  <TotalTime>13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Haddad</dc:creator>
  <cp:keywords/>
  <dc:description/>
  <cp:lastModifiedBy>Issa Haddad</cp:lastModifiedBy>
  <cp:revision>3</cp:revision>
  <dcterms:created xsi:type="dcterms:W3CDTF">2017-11-21T16:39:00Z</dcterms:created>
  <dcterms:modified xsi:type="dcterms:W3CDTF">2017-11-21T16:52:00Z</dcterms:modified>
</cp:coreProperties>
</file>