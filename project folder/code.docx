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BE" w:rsidRDefault="009674BE" w:rsidP="009674BE">
      <w:r>
        <w:t>// Multiple lights</w:t>
      </w:r>
    </w:p>
    <w:p w:rsidR="009674BE" w:rsidRDefault="009674BE" w:rsidP="009674BE">
      <w:r>
        <w:t>//</w:t>
      </w:r>
      <w:r>
        <w:tab/>
        <w:t>see update function for keys</w:t>
      </w:r>
    </w:p>
    <w:p w:rsidR="009674BE" w:rsidRDefault="009674BE" w:rsidP="009674BE"/>
    <w:p w:rsidR="009674BE" w:rsidRDefault="009674BE" w:rsidP="009674BE"/>
    <w:p w:rsidR="009674BE" w:rsidRDefault="009674BE" w:rsidP="009674BE">
      <w:r>
        <w:t>#pragma comment(linker, "/NODEFAULTLIB:MSVCRT")</w:t>
      </w:r>
    </w:p>
    <w:p w:rsidR="009674BE" w:rsidRDefault="009674BE" w:rsidP="009674BE"/>
    <w:p w:rsidR="009674BE" w:rsidRDefault="009674BE" w:rsidP="009674BE">
      <w:r>
        <w:t>#include &lt;iostream&gt;</w:t>
      </w:r>
    </w:p>
    <w:p w:rsidR="009674BE" w:rsidRDefault="009674BE" w:rsidP="009674BE">
      <w:r>
        <w:t>#include &lt;fstream&gt;</w:t>
      </w:r>
    </w:p>
    <w:p w:rsidR="009674BE" w:rsidRDefault="009674BE" w:rsidP="009674BE">
      <w:r>
        <w:t>#include &lt;string&gt;</w:t>
      </w:r>
    </w:p>
    <w:p w:rsidR="009674BE" w:rsidRDefault="009674BE" w:rsidP="009674BE">
      <w:r>
        <w:t>#include &lt;sstream&gt;</w:t>
      </w:r>
    </w:p>
    <w:p w:rsidR="009674BE" w:rsidRDefault="009674BE" w:rsidP="009674BE">
      <w:r>
        <w:t>#include &lt;vector&gt;</w:t>
      </w:r>
    </w:p>
    <w:p w:rsidR="009674BE" w:rsidRDefault="009674BE" w:rsidP="009674BE">
      <w:r>
        <w:t>using namespace std;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>#include &lt;GL/glew.h&gt;</w:t>
      </w:r>
    </w:p>
    <w:p w:rsidR="009674BE" w:rsidRDefault="009674BE" w:rsidP="009674BE">
      <w:r>
        <w:t>#include &lt;GLFW/glfw3.h&gt;</w:t>
      </w:r>
    </w:p>
    <w:p w:rsidR="009674BE" w:rsidRDefault="009674BE" w:rsidP="009674BE">
      <w:r>
        <w:t>#include &lt;GLM/glm.hpp&gt;</w:t>
      </w:r>
    </w:p>
    <w:p w:rsidR="009674BE" w:rsidRDefault="009674BE" w:rsidP="009674BE">
      <w:r>
        <w:t>#include &lt;GLM/gtx/transform.hpp&gt;</w:t>
      </w:r>
    </w:p>
    <w:p w:rsidR="009674BE" w:rsidRDefault="009674BE" w:rsidP="009674BE">
      <w:r>
        <w:t>#include &lt;GLI/gli.hpp&gt;</w:t>
      </w:r>
    </w:p>
    <w:p w:rsidR="009674BE" w:rsidRDefault="009674BE" w:rsidP="009674BE"/>
    <w:p w:rsidR="009674BE" w:rsidRDefault="009674BE" w:rsidP="009674BE">
      <w:r>
        <w:t>void errorCallbackGLFW(int error, const char* description);</w:t>
      </w:r>
    </w:p>
    <w:p w:rsidR="009674BE" w:rsidRDefault="009674BE" w:rsidP="009674BE">
      <w:r>
        <w:t>void hintsGLFW();</w:t>
      </w:r>
    </w:p>
    <w:p w:rsidR="009674BE" w:rsidRDefault="009674BE" w:rsidP="009674BE">
      <w:r>
        <w:t>void endProgram();</w:t>
      </w:r>
    </w:p>
    <w:p w:rsidR="009674BE" w:rsidRDefault="009674BE" w:rsidP="009674BE">
      <w:r>
        <w:t>void render(GLfloat currentTime);</w:t>
      </w:r>
    </w:p>
    <w:p w:rsidR="009674BE" w:rsidRDefault="009674BE" w:rsidP="009674BE">
      <w:r>
        <w:t>void update(GLfloat currentTime);</w:t>
      </w:r>
    </w:p>
    <w:p w:rsidR="009674BE" w:rsidRDefault="009674BE" w:rsidP="009674BE">
      <w:r>
        <w:t>void setupRender();</w:t>
      </w:r>
    </w:p>
    <w:p w:rsidR="009674BE" w:rsidRDefault="009674BE" w:rsidP="009674BE">
      <w:r>
        <w:t>void startup();</w:t>
      </w:r>
    </w:p>
    <w:p w:rsidR="009674BE" w:rsidRDefault="009674BE" w:rsidP="009674BE">
      <w:r>
        <w:t>void onResizeCallback(GLFWwindow* window, int w, int h);</w:t>
      </w:r>
    </w:p>
    <w:p w:rsidR="009674BE" w:rsidRDefault="009674BE" w:rsidP="009674BE">
      <w:r>
        <w:t>void onKeyCallback(GLFWwindow* window, int key, int scancode, int action, int mods);</w:t>
      </w:r>
    </w:p>
    <w:p w:rsidR="009674BE" w:rsidRDefault="009674BE" w:rsidP="009674BE">
      <w:r>
        <w:t>void onMouseButtonCallback(GLFWwindow* window, int button, int action, int mods);</w:t>
      </w:r>
    </w:p>
    <w:p w:rsidR="009674BE" w:rsidRDefault="009674BE" w:rsidP="009674BE">
      <w:r>
        <w:t>void onMouseMoveCallback(GLFWwindow* window, double x, double y);</w:t>
      </w:r>
    </w:p>
    <w:p w:rsidR="009674BE" w:rsidRDefault="009674BE" w:rsidP="009674BE">
      <w:r>
        <w:lastRenderedPageBreak/>
        <w:t>void onMouseWheelCallback(GLFWwindow* window, double xoffset, double yoffset);</w:t>
      </w:r>
    </w:p>
    <w:p w:rsidR="009674BE" w:rsidRDefault="009674BE" w:rsidP="009674BE">
      <w:r>
        <w:t>void debugGL();</w:t>
      </w:r>
    </w:p>
    <w:p w:rsidR="009674BE" w:rsidRDefault="009674BE" w:rsidP="009674BE">
      <w:r>
        <w:t>static void APIENTRY openGLDebugCallback(GLenum source,</w:t>
      </w:r>
    </w:p>
    <w:p w:rsidR="009674BE" w:rsidRDefault="009674BE" w:rsidP="009674BE">
      <w:r>
        <w:tab/>
        <w:t>GLenum type,</w:t>
      </w:r>
    </w:p>
    <w:p w:rsidR="009674BE" w:rsidRDefault="009674BE" w:rsidP="009674BE">
      <w:r>
        <w:tab/>
        <w:t>GLuint id,</w:t>
      </w:r>
    </w:p>
    <w:p w:rsidR="009674BE" w:rsidRDefault="009674BE" w:rsidP="009674BE">
      <w:r>
        <w:tab/>
        <w:t>GLenum severity,</w:t>
      </w:r>
    </w:p>
    <w:p w:rsidR="009674BE" w:rsidRDefault="009674BE" w:rsidP="009674BE">
      <w:r>
        <w:tab/>
        <w:t>GLsizei length,</w:t>
      </w:r>
    </w:p>
    <w:p w:rsidR="009674BE" w:rsidRDefault="009674BE" w:rsidP="009674BE">
      <w:r>
        <w:tab/>
        <w:t>const GLchar* message,</w:t>
      </w:r>
    </w:p>
    <w:p w:rsidR="009674BE" w:rsidRDefault="009674BE" w:rsidP="009674BE">
      <w:r>
        <w:tab/>
        <w:t>const GLvoid* userParam);</w:t>
      </w:r>
    </w:p>
    <w:p w:rsidR="009674BE" w:rsidRDefault="009674BE" w:rsidP="009674BE">
      <w:r>
        <w:t>string readShader(string name);</w:t>
      </w:r>
    </w:p>
    <w:p w:rsidR="009674BE" w:rsidRDefault="009674BE" w:rsidP="009674BE">
      <w:r>
        <w:t>void checkErrorShader(GLuint shader);</w:t>
      </w:r>
    </w:p>
    <w:p w:rsidR="009674BE" w:rsidRDefault="009674BE" w:rsidP="009674BE">
      <w:r>
        <w:t>void readObj(string name, struct modelObject *obj);</w:t>
      </w:r>
    </w:p>
    <w:p w:rsidR="009674BE" w:rsidRDefault="009674BE" w:rsidP="009674BE">
      <w:r>
        <w:t>void readTexture(string name, GLuint texture);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>// VARIABLES</w:t>
      </w:r>
    </w:p>
    <w:p w:rsidR="009674BE" w:rsidRDefault="009674BE" w:rsidP="009674BE"/>
    <w:p w:rsidR="009674BE" w:rsidRDefault="009674BE" w:rsidP="009674BE">
      <w:r>
        <w:t>float modelAngle2[] = { 0.0f,0.0f,0.0f,0.0f,0.0f,0.0f,0.0f,0.0f,0.0f,0.0f,0.0f,0.0f,0.0f,0.0f,0.0f,0.0f,0.0f,0.0f,0.0f,0.0f,0.0f,0.0f,0.0f,0.0f,0.0f,0.0f,0.0f };</w:t>
      </w:r>
    </w:p>
    <w:p w:rsidR="009674BE" w:rsidRDefault="009674BE" w:rsidP="009674BE">
      <w:r>
        <w:t>float modelAngle3[] = { 0.0f,0.0f,0.0f,0.0f,0.0f,0.0f,0.0f,0.0f,0.0f,0.0f,0.0f,0.0f,0.0f,0.0f,0.0f,0.0f,0.0f,0.0f,0.0f,0.0f,0.0f,0.0f,0.0f,0.0f,0.0f,0.0f,0.0f };</w:t>
      </w:r>
    </w:p>
    <w:p w:rsidR="009674BE" w:rsidRDefault="009674BE" w:rsidP="009674BE">
      <w:r>
        <w:t>float modelAngle4[] = { 0.0f,0.0f,0.0f,0.0f,0.0f,0.0f,0.0f,0.0f,0.0f,0.0f,0.0f,0.0f,0.0f,0.0f,0.0f,0.0f,0.0f,0.0f,0.0f,0.0f,0.0f,0.0f,0.0f,0.0f,0.0f,0.0f,0.0f };</w:t>
      </w:r>
    </w:p>
    <w:p w:rsidR="009674BE" w:rsidRDefault="009674BE" w:rsidP="009674BE"/>
    <w:p w:rsidR="009674BE" w:rsidRDefault="009674BE" w:rsidP="009674BE">
      <w:r>
        <w:t>double timer = 0;</w:t>
      </w:r>
    </w:p>
    <w:p w:rsidR="009674BE" w:rsidRDefault="009674BE" w:rsidP="009674BE">
      <w:r>
        <w:t>bool rotate1[] = { false,false,false,false,false,false,false,false,false };</w:t>
      </w:r>
    </w:p>
    <w:p w:rsidR="009674BE" w:rsidRDefault="009674BE" w:rsidP="009674BE"/>
    <w:p w:rsidR="009674BE" w:rsidRDefault="009674BE" w:rsidP="009674BE">
      <w:r>
        <w:t>GLFWwindow*</w:t>
      </w:r>
      <w:r>
        <w:tab/>
      </w:r>
      <w:r>
        <w:tab/>
        <w:t>window;</w:t>
      </w:r>
    </w:p>
    <w:p w:rsidR="009674BE" w:rsidRDefault="009674BE" w:rsidP="009674BE">
      <w:r>
        <w:t>int</w:t>
      </w:r>
      <w:r>
        <w:tab/>
      </w:r>
      <w:r>
        <w:tab/>
      </w:r>
      <w:r>
        <w:tab/>
      </w:r>
      <w:r>
        <w:tab/>
        <w:t>windowWidth = 640;</w:t>
      </w:r>
    </w:p>
    <w:p w:rsidR="009674BE" w:rsidRDefault="009674BE" w:rsidP="009674BE">
      <w:r>
        <w:t>int</w:t>
      </w:r>
      <w:r>
        <w:tab/>
      </w:r>
      <w:r>
        <w:tab/>
      </w:r>
      <w:r>
        <w:tab/>
      </w:r>
      <w:r>
        <w:tab/>
        <w:t>windowHeight = 480;</w:t>
      </w:r>
    </w:p>
    <w:p w:rsidR="009674BE" w:rsidRDefault="009674BE" w:rsidP="009674BE">
      <w:r>
        <w:lastRenderedPageBreak/>
        <w:t>//int</w:t>
      </w:r>
      <w:r>
        <w:tab/>
      </w:r>
      <w:r>
        <w:tab/>
      </w:r>
      <w:r>
        <w:tab/>
      </w:r>
      <w:r>
        <w:tab/>
        <w:t>windowHeight = 480;</w:t>
      </w:r>
    </w:p>
    <w:p w:rsidR="009674BE" w:rsidRDefault="009674BE" w:rsidP="009674BE">
      <w:r>
        <w:t>bool</w:t>
      </w:r>
      <w:r>
        <w:tab/>
      </w:r>
      <w:r>
        <w:tab/>
      </w:r>
      <w:r>
        <w:tab/>
        <w:t>running = true;</w:t>
      </w:r>
    </w:p>
    <w:p w:rsidR="009674BE" w:rsidRDefault="009674BE" w:rsidP="009674BE">
      <w:r>
        <w:t>glm::mat4</w:t>
      </w:r>
      <w:r>
        <w:tab/>
      </w:r>
      <w:r>
        <w:tab/>
        <w:t>proj_matrix;</w:t>
      </w:r>
    </w:p>
    <w:p w:rsidR="009674BE" w:rsidRDefault="009674BE" w:rsidP="009674BE">
      <w:r>
        <w:t>glm::vec3</w:t>
      </w:r>
      <w:r>
        <w:tab/>
      </w:r>
      <w:r>
        <w:tab/>
        <w:t>modelAngle = glm::vec3(0.0f, 0.0f, 0.0f);</w:t>
      </w:r>
    </w:p>
    <w:p w:rsidR="009674BE" w:rsidRDefault="009674BE" w:rsidP="009674BE">
      <w:r>
        <w:t>glm::vec3</w:t>
      </w:r>
      <w:r>
        <w:tab/>
      </w:r>
      <w:r>
        <w:tab/>
        <w:t>modelDisp = glm::vec3(0.0f, 0.0f, 0.0f);</w:t>
      </w:r>
    </w:p>
    <w:p w:rsidR="009674BE" w:rsidRDefault="009674BE" w:rsidP="009674BE">
      <w:r>
        <w:t>glm::vec3</w:t>
      </w:r>
      <w:r>
        <w:tab/>
      </w:r>
      <w:r>
        <w:tab/>
        <w:t>cameraPosition = glm::vec3(0.0f, 0.0f, 5.0f);</w:t>
      </w:r>
    </w:p>
    <w:p w:rsidR="009674BE" w:rsidRDefault="009674BE" w:rsidP="009674BE">
      <w:r>
        <w:t>glm::vec3</w:t>
      </w:r>
      <w:r>
        <w:tab/>
      </w:r>
      <w:r>
        <w:tab/>
        <w:t>cameraFront = glm::vec3(0.0f, 0.0f, -1.0f);</w:t>
      </w:r>
    </w:p>
    <w:p w:rsidR="009674BE" w:rsidRDefault="009674BE" w:rsidP="009674BE">
      <w:r>
        <w:t>glm::vec3</w:t>
      </w:r>
      <w:r>
        <w:tab/>
      </w:r>
      <w:r>
        <w:tab/>
        <w:t>cameraUp = glm::vec3(0.0f, 1.0f, 0.0f);</w:t>
      </w:r>
    </w:p>
    <w:p w:rsidR="009674BE" w:rsidRDefault="009674BE" w:rsidP="009674BE">
      <w:r>
        <w:t>float           aspect = (float)windowWidth / (float)windowHeight;</w:t>
      </w:r>
    </w:p>
    <w:p w:rsidR="009674BE" w:rsidRDefault="009674BE" w:rsidP="009674BE">
      <w:r>
        <w:t>float</w:t>
      </w:r>
      <w:r>
        <w:tab/>
      </w:r>
      <w:r>
        <w:tab/>
      </w:r>
      <w:r>
        <w:tab/>
        <w:t>fovy = 45.0f;</w:t>
      </w:r>
    </w:p>
    <w:p w:rsidR="009674BE" w:rsidRDefault="009674BE" w:rsidP="009674BE">
      <w:r>
        <w:t>bool</w:t>
      </w:r>
      <w:r>
        <w:tab/>
      </w:r>
      <w:r>
        <w:tab/>
      </w:r>
      <w:r>
        <w:tab/>
        <w:t>keyStatus[1024];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deltaTime = 0.0f;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lastTime = 0.0f;</w:t>
      </w:r>
    </w:p>
    <w:p w:rsidR="009674BE" w:rsidRDefault="009674BE" w:rsidP="009674BE"/>
    <w:p w:rsidR="009674BE" w:rsidRDefault="009674BE" w:rsidP="009674BE">
      <w:r>
        <w:t>// FPS camera variables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yaw = -90.0f;</w:t>
      </w:r>
      <w:r>
        <w:tab/>
        <w:t>// init pointing to inside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pitch = 0.0f;</w:t>
      </w:r>
      <w:r>
        <w:tab/>
        <w:t>// start centered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lastX = (GLfloat)windowWidth / 2.0f;</w:t>
      </w:r>
      <w:r>
        <w:tab/>
        <w:t>// start middle screen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lastY = (GLfloat)windowHeight / 2.0f;</w:t>
      </w:r>
      <w:r>
        <w:tab/>
        <w:t>// start middle screen</w:t>
      </w:r>
    </w:p>
    <w:p w:rsidR="009674BE" w:rsidRDefault="009674BE" w:rsidP="009674BE">
      <w:r>
        <w:t>bool</w:t>
      </w:r>
      <w:r>
        <w:tab/>
      </w:r>
      <w:r>
        <w:tab/>
      </w:r>
      <w:r>
        <w:tab/>
        <w:t>firstMouse = true;</w:t>
      </w:r>
    </w:p>
    <w:p w:rsidR="009674BE" w:rsidRDefault="009674BE" w:rsidP="009674BE"/>
    <w:p w:rsidR="009674BE" w:rsidRDefault="009674BE" w:rsidP="009674BE">
      <w:r>
        <w:t>// OBJ Variables</w:t>
      </w:r>
    </w:p>
    <w:p w:rsidR="009674BE" w:rsidRDefault="009674BE" w:rsidP="009674BE">
      <w:r>
        <w:t>struct modelObject {</w:t>
      </w:r>
    </w:p>
    <w:p w:rsidR="009674BE" w:rsidRDefault="009674BE" w:rsidP="009674BE">
      <w:r>
        <w:tab/>
        <w:t>std::vector &lt; glm::vec3 &gt; out_vertices;</w:t>
      </w:r>
    </w:p>
    <w:p w:rsidR="009674BE" w:rsidRDefault="009674BE" w:rsidP="009674BE">
      <w:r>
        <w:tab/>
        <w:t>std::vector &lt; glm::vec2 &gt; out_uvs;</w:t>
      </w:r>
    </w:p>
    <w:p w:rsidR="009674BE" w:rsidRDefault="009674BE" w:rsidP="009674BE">
      <w:r>
        <w:tab/>
        <w:t>std::vector &lt; glm::vec3 &gt; out_normals;</w:t>
      </w:r>
    </w:p>
    <w:p w:rsidR="009674BE" w:rsidRDefault="009674BE" w:rsidP="009674BE">
      <w:r>
        <w:tab/>
        <w:t>GLuint*</w:t>
      </w:r>
      <w:r>
        <w:tab/>
      </w:r>
      <w:r>
        <w:tab/>
        <w:t>texture;</w:t>
      </w:r>
    </w:p>
    <w:p w:rsidR="009674BE" w:rsidRDefault="009674BE" w:rsidP="009674BE">
      <w:r>
        <w:tab/>
        <w:t>GLuint      program;</w:t>
      </w:r>
    </w:p>
    <w:p w:rsidR="009674BE" w:rsidRDefault="009674BE" w:rsidP="009674BE">
      <w:r>
        <w:tab/>
        <w:t>GLuint      vao;</w:t>
      </w:r>
    </w:p>
    <w:p w:rsidR="009674BE" w:rsidRDefault="009674BE" w:rsidP="009674BE">
      <w:r>
        <w:tab/>
        <w:t>GLuint      buffer[2];</w:t>
      </w:r>
    </w:p>
    <w:p w:rsidR="009674BE" w:rsidRDefault="009674BE" w:rsidP="009674BE">
      <w:r>
        <w:tab/>
        <w:t>GLint       mv_location;</w:t>
      </w:r>
    </w:p>
    <w:p w:rsidR="009674BE" w:rsidRDefault="009674BE" w:rsidP="009674BE">
      <w:r>
        <w:lastRenderedPageBreak/>
        <w:tab/>
        <w:t>GLint       proj_location;</w:t>
      </w:r>
    </w:p>
    <w:p w:rsidR="009674BE" w:rsidRDefault="009674BE" w:rsidP="009674BE">
      <w:r>
        <w:tab/>
        <w:t>GLint</w:t>
      </w:r>
      <w:r>
        <w:tab/>
      </w:r>
      <w:r>
        <w:tab/>
        <w:t>tex_location;</w:t>
      </w:r>
    </w:p>
    <w:p w:rsidR="009674BE" w:rsidRDefault="009674BE" w:rsidP="009674BE"/>
    <w:p w:rsidR="009674BE" w:rsidRDefault="009674BE" w:rsidP="009674BE">
      <w:r>
        <w:tab/>
        <w:t>// extra variables for this example</w:t>
      </w:r>
    </w:p>
    <w:p w:rsidR="009674BE" w:rsidRDefault="009674BE" w:rsidP="009674BE">
      <w:r>
        <w:tab/>
        <w:t>GLuint</w:t>
      </w:r>
      <w:r>
        <w:tab/>
      </w:r>
      <w:r>
        <w:tab/>
        <w:t>matColor_location;</w:t>
      </w:r>
    </w:p>
    <w:p w:rsidR="009674BE" w:rsidRDefault="009674BE" w:rsidP="009674BE">
      <w:r>
        <w:tab/>
        <w:t>GLuint</w:t>
      </w:r>
      <w:r>
        <w:tab/>
      </w:r>
      <w:r>
        <w:tab/>
        <w:t>lightColor_location;</w:t>
      </w:r>
    </w:p>
    <w:p w:rsidR="009674BE" w:rsidRDefault="009674BE" w:rsidP="009674BE"/>
    <w:p w:rsidR="009674BE" w:rsidRDefault="009674BE" w:rsidP="009674BE">
      <w:r>
        <w:t>} objectModel, lightModel;</w:t>
      </w:r>
    </w:p>
    <w:p w:rsidR="009674BE" w:rsidRDefault="009674BE" w:rsidP="009674BE"/>
    <w:p w:rsidR="009674BE" w:rsidRDefault="009674BE" w:rsidP="009674BE">
      <w:r>
        <w:t>glm::vec3</w:t>
      </w:r>
      <w:r>
        <w:tab/>
      </w:r>
      <w:r>
        <w:tab/>
        <w:t>*modelPositions;</w:t>
      </w:r>
    </w:p>
    <w:p w:rsidR="009674BE" w:rsidRDefault="009674BE" w:rsidP="009674BE">
      <w:r>
        <w:t>glm::vec3</w:t>
      </w:r>
      <w:r>
        <w:tab/>
      </w:r>
      <w:r>
        <w:tab/>
        <w:t>*modelRotations;</w:t>
      </w:r>
    </w:p>
    <w:p w:rsidR="009674BE" w:rsidRDefault="009674BE" w:rsidP="009674BE"/>
    <w:p w:rsidR="009674BE" w:rsidRDefault="009674BE" w:rsidP="009674BE">
      <w:r>
        <w:t>// Light</w:t>
      </w:r>
    </w:p>
    <w:p w:rsidR="009674BE" w:rsidRDefault="009674BE" w:rsidP="009674BE">
      <w:r>
        <w:t>bool</w:t>
      </w:r>
      <w:r>
        <w:tab/>
      </w:r>
      <w:r>
        <w:tab/>
      </w:r>
      <w:r>
        <w:tab/>
        <w:t>movingLight = true;</w:t>
      </w:r>
    </w:p>
    <w:p w:rsidR="009674BE" w:rsidRDefault="009674BE" w:rsidP="009674BE">
      <w:r>
        <w:t>int</w:t>
      </w:r>
      <w:r>
        <w:tab/>
      </w:r>
      <w:r>
        <w:tab/>
      </w:r>
      <w:r>
        <w:tab/>
      </w:r>
      <w:r>
        <w:tab/>
        <w:t>movingLightNumber = 0;</w:t>
      </w:r>
    </w:p>
    <w:p w:rsidR="009674BE" w:rsidRDefault="009674BE" w:rsidP="009674BE">
      <w:r>
        <w:t>glm::vec3</w:t>
      </w:r>
      <w:r>
        <w:tab/>
      </w:r>
      <w:r>
        <w:tab/>
        <w:t>*lightDisp;</w:t>
      </w:r>
    </w:p>
    <w:p w:rsidR="009674BE" w:rsidRDefault="009674BE" w:rsidP="009674BE">
      <w:r>
        <w:t>//glm::vec3</w:t>
      </w:r>
      <w:r>
        <w:tab/>
      </w:r>
      <w:r>
        <w:tab/>
        <w:t>lightDisp = glm::vec3(-1.0f, -1.0f, 0.0f);</w:t>
      </w:r>
    </w:p>
    <w:p w:rsidR="009674BE" w:rsidRDefault="009674BE" w:rsidP="009674BE">
      <w:r>
        <w:t>glm::vec3</w:t>
      </w:r>
      <w:r>
        <w:tab/>
      </w:r>
      <w:r>
        <w:tab/>
        <w:t>ia = glm::vec3(1.0f, 1.0f, 1.0f);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ka = 5.0;</w:t>
      </w:r>
    </w:p>
    <w:p w:rsidR="009674BE" w:rsidRDefault="009674BE" w:rsidP="009674BE">
      <w:r>
        <w:t>//glm::vec3</w:t>
      </w:r>
      <w:r>
        <w:tab/>
      </w:r>
      <w:r>
        <w:tab/>
        <w:t>id = glm::vec3(0.93f, 0.75f, 0.32f);</w:t>
      </w:r>
    </w:p>
    <w:p w:rsidR="009674BE" w:rsidRDefault="009674BE" w:rsidP="009674BE">
      <w:r>
        <w:t>glm::vec3*</w:t>
      </w:r>
      <w:r>
        <w:tab/>
      </w:r>
      <w:r>
        <w:tab/>
        <w:t>id;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kd = 1.0;</w:t>
      </w:r>
    </w:p>
    <w:p w:rsidR="009674BE" w:rsidRDefault="009674BE" w:rsidP="009674BE">
      <w:r>
        <w:t>glm::vec3</w:t>
      </w:r>
      <w:r>
        <w:tab/>
      </w:r>
      <w:r>
        <w:tab/>
        <w:t>is = glm::vec3(1.0f, 1.0f, 1.0f);</w:t>
      </w:r>
    </w:p>
    <w:p w:rsidR="009674BE" w:rsidRDefault="009674BE" w:rsidP="009674BE">
      <w:r>
        <w:t>GLfloat</w:t>
      </w:r>
      <w:r>
        <w:tab/>
      </w:r>
      <w:r>
        <w:tab/>
      </w:r>
      <w:r>
        <w:tab/>
        <w:t>ks = 1.0;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>// framebuffer</w:t>
      </w:r>
    </w:p>
    <w:p w:rsidR="009674BE" w:rsidRDefault="009674BE" w:rsidP="009674BE">
      <w:r>
        <w:t>GLuint</w:t>
      </w:r>
      <w:r>
        <w:tab/>
      </w:r>
      <w:r>
        <w:tab/>
      </w:r>
      <w:r>
        <w:tab/>
        <w:t>framebuffer;</w:t>
      </w:r>
    </w:p>
    <w:p w:rsidR="009674BE" w:rsidRDefault="009674BE" w:rsidP="009674BE">
      <w:r>
        <w:t>GLuint</w:t>
      </w:r>
      <w:r>
        <w:tab/>
      </w:r>
      <w:r>
        <w:tab/>
      </w:r>
      <w:r>
        <w:tab/>
        <w:t>framebufferTexture;</w:t>
      </w:r>
    </w:p>
    <w:p w:rsidR="009674BE" w:rsidRDefault="009674BE" w:rsidP="009674BE">
      <w:r>
        <w:t>GLuint</w:t>
      </w:r>
      <w:r>
        <w:tab/>
      </w:r>
      <w:r>
        <w:tab/>
      </w:r>
      <w:r>
        <w:tab/>
        <w:t>depthbuffer;</w:t>
      </w:r>
    </w:p>
    <w:p w:rsidR="009674BE" w:rsidRDefault="009674BE" w:rsidP="009674BE">
      <w:r>
        <w:t>GLuint</w:t>
      </w:r>
      <w:r>
        <w:tab/>
      </w:r>
      <w:r>
        <w:tab/>
      </w:r>
      <w:r>
        <w:tab/>
        <w:t>displayVao;</w:t>
      </w:r>
    </w:p>
    <w:p w:rsidR="009674BE" w:rsidRDefault="009674BE" w:rsidP="009674BE">
      <w:r>
        <w:lastRenderedPageBreak/>
        <w:t>GLuint</w:t>
      </w:r>
      <w:r>
        <w:tab/>
      </w:r>
      <w:r>
        <w:tab/>
      </w:r>
      <w:r>
        <w:tab/>
        <w:t>displayBuffer[2];</w:t>
      </w:r>
    </w:p>
    <w:p w:rsidR="009674BE" w:rsidRDefault="009674BE" w:rsidP="009674BE">
      <w:r>
        <w:t>std::vector &lt; glm::vec2 &gt; displayVertices;</w:t>
      </w:r>
    </w:p>
    <w:p w:rsidR="009674BE" w:rsidRDefault="009674BE" w:rsidP="009674BE">
      <w:r>
        <w:t>std::vector &lt; glm::vec2 &gt; displayUvs;</w:t>
      </w:r>
    </w:p>
    <w:p w:rsidR="009674BE" w:rsidRDefault="009674BE" w:rsidP="009674BE">
      <w:r>
        <w:t>GLuint</w:t>
      </w:r>
      <w:r>
        <w:tab/>
      </w:r>
      <w:r>
        <w:tab/>
      </w:r>
      <w:r>
        <w:tab/>
        <w:t>displayProgram;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>int main()</w:t>
      </w:r>
    </w:p>
    <w:p w:rsidR="009674BE" w:rsidRDefault="009674BE" w:rsidP="009674BE">
      <w:r>
        <w:t>{</w:t>
      </w:r>
    </w:p>
    <w:p w:rsidR="009674BE" w:rsidRDefault="009674BE" w:rsidP="009674BE">
      <w:r>
        <w:tab/>
        <w:t>if (!glfwInit())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Checking for GLFW</w:t>
      </w:r>
    </w:p>
    <w:p w:rsidR="009674BE" w:rsidRDefault="009674BE" w:rsidP="009674BE">
      <w:r>
        <w:tab/>
      </w:r>
      <w:r>
        <w:tab/>
        <w:t>cout &lt;&lt; "Could not initialise GLFW...";</w:t>
      </w:r>
    </w:p>
    <w:p w:rsidR="009674BE" w:rsidRDefault="009674BE" w:rsidP="009674BE">
      <w:r>
        <w:tab/>
      </w:r>
      <w:r>
        <w:tab/>
        <w:t>return 0;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glfwSetErrorCallback(errorCallbackGLFW);</w:t>
      </w:r>
      <w:r>
        <w:tab/>
        <w:t>// Setup a function to catch and display all GLFW errors.</w:t>
      </w:r>
    </w:p>
    <w:p w:rsidR="009674BE" w:rsidRDefault="009674BE" w:rsidP="009674BE"/>
    <w:p w:rsidR="009674BE" w:rsidRDefault="009674BE" w:rsidP="009674BE">
      <w:r>
        <w:tab/>
        <w:t>hintsGLFW();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Setup glfw with various hints.</w:t>
      </w:r>
      <w:r>
        <w:tab/>
      </w:r>
      <w:r>
        <w:tab/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Start a window using GLFW</w:t>
      </w:r>
    </w:p>
    <w:p w:rsidR="009674BE" w:rsidRDefault="009674BE" w:rsidP="009674BE">
      <w:r>
        <w:tab/>
        <w:t>string title = "My OpenGL Application";</w:t>
      </w:r>
    </w:p>
    <w:p w:rsidR="009674BE" w:rsidRDefault="009674BE" w:rsidP="009674BE"/>
    <w:p w:rsidR="009674BE" w:rsidRDefault="009674BE" w:rsidP="009674BE">
      <w:r>
        <w:tab/>
        <w:t>// Fullscreen</w:t>
      </w:r>
    </w:p>
    <w:p w:rsidR="009674BE" w:rsidRDefault="009674BE" w:rsidP="009674BE">
      <w:r>
        <w:tab/>
        <w:t>//const GLFWvidmode * mode = glfwGetVideoMode(glfwGetPrimaryMonitor());</w:t>
      </w:r>
    </w:p>
    <w:p w:rsidR="009674BE" w:rsidRDefault="009674BE" w:rsidP="009674BE">
      <w:r>
        <w:tab/>
        <w:t>//windowWidth = mode-&gt;width; windowHeight = mode-&gt;height;</w:t>
      </w:r>
    </w:p>
    <w:p w:rsidR="009674BE" w:rsidRDefault="009674BE" w:rsidP="009674BE">
      <w:r>
        <w:tab/>
        <w:t>//window = glfwCreateWindow(windowWidth, windowHeight, title.c_str(), glfwGetPrimaryMonitor(), NULL);</w:t>
      </w:r>
    </w:p>
    <w:p w:rsidR="009674BE" w:rsidRDefault="009674BE" w:rsidP="009674BE"/>
    <w:p w:rsidR="009674BE" w:rsidRDefault="009674BE" w:rsidP="009674BE">
      <w:r>
        <w:tab/>
        <w:t>// Window</w:t>
      </w:r>
    </w:p>
    <w:p w:rsidR="009674BE" w:rsidRDefault="009674BE" w:rsidP="009674BE">
      <w:r>
        <w:tab/>
        <w:t>window = glfwCreateWindow(windowWidth, windowHeight, title.c_str(), NULL, NULL);</w:t>
      </w:r>
    </w:p>
    <w:p w:rsidR="009674BE" w:rsidRDefault="009674BE" w:rsidP="009674BE">
      <w:r>
        <w:tab/>
        <w:t>if (!window)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Window or OpenGL context creation failed</w:t>
      </w:r>
    </w:p>
    <w:p w:rsidR="009674BE" w:rsidRDefault="009674BE" w:rsidP="009674BE">
      <w:r>
        <w:lastRenderedPageBreak/>
        <w:tab/>
      </w:r>
      <w:r>
        <w:tab/>
        <w:t>cout &lt;&lt; "Could not initialise GLFW...";</w:t>
      </w:r>
    </w:p>
    <w:p w:rsidR="009674BE" w:rsidRDefault="009674BE" w:rsidP="009674BE">
      <w:r>
        <w:tab/>
      </w:r>
      <w:r>
        <w:tab/>
        <w:t>endProgram();</w:t>
      </w:r>
    </w:p>
    <w:p w:rsidR="009674BE" w:rsidRDefault="009674BE" w:rsidP="009674BE">
      <w:r>
        <w:tab/>
      </w:r>
      <w:r>
        <w:tab/>
        <w:t>return 0;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glfwMakeContextCurrent(window);</w:t>
      </w:r>
      <w:r>
        <w:tab/>
      </w:r>
      <w:r>
        <w:tab/>
      </w:r>
      <w:r>
        <w:tab/>
      </w:r>
      <w:r>
        <w:tab/>
        <w:t>// making the OpenGL context current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Start GLEW (note: always initialise GLEW after creating your window context.)</w:t>
      </w:r>
    </w:p>
    <w:p w:rsidR="009674BE" w:rsidRDefault="009674BE" w:rsidP="009674BE">
      <w:r>
        <w:tab/>
        <w:t>glewExperimental = GL_TRUE;</w:t>
      </w:r>
      <w:r>
        <w:tab/>
      </w:r>
      <w:r>
        <w:tab/>
      </w:r>
      <w:r>
        <w:tab/>
      </w:r>
      <w:r>
        <w:tab/>
      </w:r>
      <w:r>
        <w:tab/>
        <w:t>// hack: catching them all - forcing newest debug callback (glDebugMessageCallback)</w:t>
      </w:r>
    </w:p>
    <w:p w:rsidR="009674BE" w:rsidRDefault="009674BE" w:rsidP="009674BE">
      <w:r>
        <w:tab/>
        <w:t>GLenum errGLEW = glewInit();</w:t>
      </w:r>
    </w:p>
    <w:p w:rsidR="009674BE" w:rsidRDefault="009674BE" w:rsidP="009674BE">
      <w:r>
        <w:tab/>
        <w:t>if (GLEW_OK != errGLEW) {</w:t>
      </w:r>
      <w:r>
        <w:tab/>
      </w:r>
      <w:r>
        <w:tab/>
      </w:r>
      <w:r>
        <w:tab/>
      </w:r>
      <w:r>
        <w:tab/>
      </w:r>
      <w:r>
        <w:tab/>
        <w:t>// Problems starting GLEW?</w:t>
      </w:r>
    </w:p>
    <w:p w:rsidR="009674BE" w:rsidRDefault="009674BE" w:rsidP="009674BE">
      <w:r>
        <w:tab/>
      </w:r>
      <w:r>
        <w:tab/>
        <w:t>cout &lt;&lt; "Could not initialise GLEW...";</w:t>
      </w:r>
    </w:p>
    <w:p w:rsidR="009674BE" w:rsidRDefault="009674BE" w:rsidP="009674BE">
      <w:r>
        <w:tab/>
      </w:r>
      <w:r>
        <w:tab/>
        <w:t>endProgram();</w:t>
      </w:r>
    </w:p>
    <w:p w:rsidR="009674BE" w:rsidRDefault="009674BE" w:rsidP="009674BE">
      <w:r>
        <w:tab/>
      </w:r>
      <w:r>
        <w:tab/>
        <w:t>return 0;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debugGL();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Setup callback to catch openGL errors.</w:t>
      </w:r>
      <w:r>
        <w:tab/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Setup all the message loop callbacks.</w:t>
      </w:r>
    </w:p>
    <w:p w:rsidR="009674BE" w:rsidRDefault="009674BE" w:rsidP="009674BE">
      <w:r>
        <w:tab/>
        <w:t>glfwSetWindowSizeCallback(window, onResizeCallback);</w:t>
      </w:r>
      <w:r>
        <w:tab/>
      </w:r>
      <w:r>
        <w:tab/>
        <w:t>// Set callback for resize</w:t>
      </w:r>
    </w:p>
    <w:p w:rsidR="009674BE" w:rsidRDefault="009674BE" w:rsidP="009674BE">
      <w:r>
        <w:tab/>
        <w:t>glfwSetKeyCallback(window, onKeyCallback);</w:t>
      </w:r>
      <w:r>
        <w:tab/>
      </w:r>
      <w:r>
        <w:tab/>
      </w:r>
      <w:r>
        <w:tab/>
      </w:r>
      <w:r>
        <w:tab/>
      </w:r>
      <w:r>
        <w:tab/>
        <w:t>// Set Callback for keys</w:t>
      </w:r>
    </w:p>
    <w:p w:rsidR="009674BE" w:rsidRDefault="009674BE" w:rsidP="009674BE">
      <w:r>
        <w:tab/>
        <w:t>glfwSetMouseButtonCallback(window, onMouseButtonCallback);</w:t>
      </w:r>
      <w:r>
        <w:tab/>
        <w:t>// Set callback for mouse click</w:t>
      </w:r>
    </w:p>
    <w:p w:rsidR="009674BE" w:rsidRDefault="009674BE" w:rsidP="009674BE">
      <w:r>
        <w:tab/>
        <w:t>glfwSetCursorPosCallback(window, onMouseMoveCallback);</w:t>
      </w:r>
      <w:r>
        <w:tab/>
      </w:r>
      <w:r>
        <w:tab/>
        <w:t>// Set callback for mouse move</w:t>
      </w:r>
    </w:p>
    <w:p w:rsidR="009674BE" w:rsidRDefault="009674BE" w:rsidP="009674BE">
      <w:r>
        <w:tab/>
        <w:t>glfwSetScrollCallback(window, onMouseWheelCallback);</w:t>
      </w:r>
      <w:r>
        <w:tab/>
      </w:r>
      <w:r>
        <w:tab/>
        <w:t>// Set callback for mouse wheel.</w:t>
      </w:r>
    </w:p>
    <w:p w:rsidR="009674BE" w:rsidRDefault="009674BE" w:rsidP="009674B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//glfwSetInputMode(window, GLFW_CURSOR, GLFW_CURSOR_NORMAL);</w:t>
      </w:r>
      <w:r>
        <w:tab/>
        <w:t>// Set mouse cursor. Fullscreen</w:t>
      </w:r>
    </w:p>
    <w:p w:rsidR="009674BE" w:rsidRDefault="009674BE" w:rsidP="009674BE">
      <w:r>
        <w:tab/>
        <w:t>glfwSetInputMode(window, GLFW_CURSOR, GLFW_CURSOR_DISABLED);</w:t>
      </w:r>
      <w:r>
        <w:tab/>
        <w:t>// Set mouse cursor FPS.</w:t>
      </w:r>
    </w:p>
    <w:p w:rsidR="009674BE" w:rsidRDefault="009674BE" w:rsidP="009674BE"/>
    <w:p w:rsidR="009674BE" w:rsidRDefault="009674BE" w:rsidP="009674BE">
      <w:r>
        <w:tab/>
        <w:t>setupRender();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setup some render variables.</w:t>
      </w:r>
    </w:p>
    <w:p w:rsidR="009674BE" w:rsidRDefault="009674BE" w:rsidP="009674BE">
      <w:r>
        <w:tab/>
        <w:t>startup();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Setup all necessary information for startup (aka. load texture, shaders, models, etc).</w:t>
      </w:r>
    </w:p>
    <w:p w:rsidR="009674BE" w:rsidRDefault="009674BE" w:rsidP="009674BE"/>
    <w:p w:rsidR="009674BE" w:rsidRDefault="009674BE" w:rsidP="009674BE">
      <w:r>
        <w:tab/>
        <w:t>do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run until the window is closed</w:t>
      </w:r>
    </w:p>
    <w:p w:rsidR="009674BE" w:rsidRDefault="009674BE" w:rsidP="009674BE">
      <w:r>
        <w:tab/>
      </w:r>
      <w:r>
        <w:tab/>
        <w:t>GLfloat currentTime = (GLfloat)glfwGetTime();</w:t>
      </w:r>
      <w:r>
        <w:tab/>
      </w:r>
      <w:r>
        <w:tab/>
        <w:t>// retrieve timelapse</w:t>
      </w:r>
    </w:p>
    <w:p w:rsidR="009674BE" w:rsidRDefault="009674BE" w:rsidP="009674BE">
      <w:r>
        <w:tab/>
      </w:r>
      <w:r>
        <w:tab/>
        <w:t>deltaTime = currentTime - lastTime;</w:t>
      </w:r>
      <w:r>
        <w:tab/>
      </w:r>
      <w:r>
        <w:tab/>
        <w:t>// Calculate delta time</w:t>
      </w:r>
    </w:p>
    <w:p w:rsidR="009674BE" w:rsidRDefault="009674BE" w:rsidP="009674BE">
      <w:r>
        <w:tab/>
      </w:r>
      <w:r>
        <w:tab/>
        <w:t>lastTime = currentTime;</w:t>
      </w:r>
      <w:r>
        <w:tab/>
      </w:r>
      <w:r>
        <w:tab/>
      </w:r>
      <w:r>
        <w:tab/>
      </w:r>
      <w:r>
        <w:tab/>
      </w:r>
      <w:r>
        <w:tab/>
        <w:t>// Save for next frame calculations.</w:t>
      </w:r>
    </w:p>
    <w:p w:rsidR="009674BE" w:rsidRDefault="009674BE" w:rsidP="009674BE">
      <w:r>
        <w:tab/>
      </w:r>
      <w:r>
        <w:tab/>
        <w:t>glfwPollEvents();</w:t>
      </w:r>
      <w:r>
        <w:tab/>
      </w:r>
      <w:r>
        <w:tab/>
      </w:r>
      <w:r>
        <w:tab/>
      </w:r>
      <w:r>
        <w:tab/>
      </w:r>
      <w:r>
        <w:tab/>
      </w:r>
      <w:r>
        <w:tab/>
        <w:t>// poll callbacks</w:t>
      </w:r>
    </w:p>
    <w:p w:rsidR="009674BE" w:rsidRDefault="009674BE" w:rsidP="009674BE">
      <w:r>
        <w:tab/>
      </w:r>
      <w:r>
        <w:tab/>
        <w:t>update(currentTime);</w:t>
      </w:r>
      <w:r>
        <w:tab/>
      </w:r>
      <w:r>
        <w:tab/>
      </w:r>
      <w:r>
        <w:tab/>
      </w:r>
      <w:r>
        <w:tab/>
      </w:r>
      <w:r>
        <w:tab/>
        <w:t>// update (physics, animation, structures, etc)</w:t>
      </w:r>
    </w:p>
    <w:p w:rsidR="009674BE" w:rsidRDefault="009674BE" w:rsidP="009674BE">
      <w:r>
        <w:tab/>
      </w:r>
      <w:r>
        <w:tab/>
        <w:t>render(currentTime);</w:t>
      </w:r>
      <w:r>
        <w:tab/>
      </w:r>
      <w:r>
        <w:tab/>
      </w:r>
      <w:r>
        <w:tab/>
      </w:r>
      <w:r>
        <w:tab/>
      </w:r>
      <w:r>
        <w:tab/>
        <w:t>// call render function.</w:t>
      </w:r>
    </w:p>
    <w:p w:rsidR="009674BE" w:rsidRDefault="009674BE" w:rsidP="009674BE"/>
    <w:p w:rsidR="009674BE" w:rsidRDefault="009674BE" w:rsidP="009674BE">
      <w:r>
        <w:tab/>
      </w:r>
      <w:r>
        <w:tab/>
        <w:t>glfwSwapBuffers(window);</w:t>
      </w:r>
      <w:r>
        <w:tab/>
      </w:r>
      <w:r>
        <w:tab/>
      </w:r>
      <w:r>
        <w:tab/>
      </w:r>
      <w:r>
        <w:tab/>
        <w:t>// swap buffers (avoid flickering and tearing)</w:t>
      </w:r>
    </w:p>
    <w:p w:rsidR="009674BE" w:rsidRDefault="009674BE" w:rsidP="009674BE"/>
    <w:p w:rsidR="009674BE" w:rsidRDefault="009674BE" w:rsidP="009674BE">
      <w:r>
        <w:tab/>
      </w:r>
      <w:r>
        <w:tab/>
        <w:t>running &amp;= (glfwGetKey(window, GLFW_KEY_ESCAPE) == GLFW_RELEASE);</w:t>
      </w:r>
      <w:r>
        <w:tab/>
        <w:t>// exit if escape key pressed</w:t>
      </w:r>
    </w:p>
    <w:p w:rsidR="009674BE" w:rsidRDefault="009674BE" w:rsidP="009674BE">
      <w:r>
        <w:tab/>
      </w:r>
      <w:r>
        <w:tab/>
        <w:t>running &amp;= (glfwWindowShouldClose(window) != GL_TRUE);</w:t>
      </w:r>
    </w:p>
    <w:p w:rsidR="009674BE" w:rsidRDefault="009674BE" w:rsidP="009674BE">
      <w:r>
        <w:tab/>
        <w:t>} while (running);</w:t>
      </w:r>
    </w:p>
    <w:p w:rsidR="009674BE" w:rsidRDefault="009674BE" w:rsidP="009674BE"/>
    <w:p w:rsidR="009674BE" w:rsidRDefault="009674BE" w:rsidP="009674BE">
      <w:r>
        <w:tab/>
        <w:t>endProgram();</w:t>
      </w:r>
      <w:r>
        <w:tab/>
      </w:r>
      <w:r>
        <w:tab/>
      </w:r>
      <w:r>
        <w:tab/>
        <w:t>// Close and clean everything up...</w:t>
      </w:r>
    </w:p>
    <w:p w:rsidR="009674BE" w:rsidRDefault="009674BE" w:rsidP="009674BE"/>
    <w:p w:rsidR="009674BE" w:rsidRDefault="009674BE" w:rsidP="009674BE">
      <w:r>
        <w:tab/>
        <w:t>cout &lt;&lt; "\nPress any key to continue...\n";</w:t>
      </w:r>
    </w:p>
    <w:p w:rsidR="009674BE" w:rsidRDefault="009674BE" w:rsidP="009674BE">
      <w:r>
        <w:tab/>
        <w:t>cin.ignore(); cin.get(); // delay closing console to read debugging errors.</w:t>
      </w:r>
    </w:p>
    <w:p w:rsidR="009674BE" w:rsidRDefault="009674BE" w:rsidP="009674BE"/>
    <w:p w:rsidR="009674BE" w:rsidRDefault="009674BE" w:rsidP="009674BE">
      <w:r>
        <w:tab/>
        <w:t>return 0;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errorCallbackGLFW(int error, const char* description) {</w:t>
      </w:r>
    </w:p>
    <w:p w:rsidR="009674BE" w:rsidRDefault="009674BE" w:rsidP="009674BE">
      <w:r>
        <w:tab/>
        <w:t>cout &lt;&lt; "Error GLFW: " &lt;&lt; description &lt;&lt; "\n";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hintsGLFW() {</w:t>
      </w:r>
    </w:p>
    <w:p w:rsidR="009674BE" w:rsidRDefault="009674BE" w:rsidP="009674BE">
      <w:r>
        <w:tab/>
        <w:t>glfwWindowHint(GLFW_OPENGL_DEBUG_CONTEXT, GL_TRUE);</w:t>
      </w:r>
      <w:r>
        <w:tab/>
      </w:r>
      <w:r>
        <w:tab/>
      </w:r>
      <w:r>
        <w:tab/>
        <w:t>// Create context in debug mode - for debug message callback</w:t>
      </w:r>
    </w:p>
    <w:p w:rsidR="009674BE" w:rsidRDefault="009674BE" w:rsidP="009674BE">
      <w:r>
        <w:tab/>
        <w:t>glfwWindowHint(GLFW_CONTEXT_VERSION_MAJOR, 4);</w:t>
      </w:r>
    </w:p>
    <w:p w:rsidR="009674BE" w:rsidRDefault="009674BE" w:rsidP="009674BE">
      <w:r>
        <w:tab/>
        <w:t>glfwWindowHint(GLFW_CONTEXT_VERSION_MINOR, 5);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endProgram() {</w:t>
      </w:r>
    </w:p>
    <w:p w:rsidR="009674BE" w:rsidRDefault="009674BE" w:rsidP="009674BE">
      <w:r>
        <w:tab/>
        <w:t>glfwMakeContextCurrent(window);</w:t>
      </w:r>
      <w:r>
        <w:tab/>
      </w:r>
      <w:r>
        <w:tab/>
        <w:t>// destroys window handler</w:t>
      </w:r>
    </w:p>
    <w:p w:rsidR="009674BE" w:rsidRDefault="009674BE" w:rsidP="009674BE">
      <w:r>
        <w:tab/>
        <w:t>glfwTerminate();</w:t>
      </w:r>
      <w:r>
        <w:tab/>
        <w:t>// destroys all windows and releases resources.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  <w:t>// tidy heap memory</w:t>
      </w:r>
    </w:p>
    <w:p w:rsidR="009674BE" w:rsidRDefault="009674BE" w:rsidP="009674BE">
      <w:r>
        <w:tab/>
        <w:t>delete[] objectModel.texture;</w:t>
      </w:r>
    </w:p>
    <w:p w:rsidR="009674BE" w:rsidRDefault="009674BE" w:rsidP="009674BE">
      <w:r>
        <w:tab/>
        <w:t>delete[] lightModel.texture;</w:t>
      </w:r>
    </w:p>
    <w:p w:rsidR="009674BE" w:rsidRDefault="009674BE" w:rsidP="009674BE">
      <w:r>
        <w:tab/>
        <w:t>delete[] modelPositions;</w:t>
      </w:r>
    </w:p>
    <w:p w:rsidR="009674BE" w:rsidRDefault="009674BE" w:rsidP="009674BE">
      <w:r>
        <w:tab/>
        <w:t>delete[] modelRotations;</w:t>
      </w:r>
    </w:p>
    <w:p w:rsidR="009674BE" w:rsidRDefault="009674BE" w:rsidP="009674BE">
      <w:r>
        <w:tab/>
        <w:t>delete[] lightDisp;</w:t>
      </w:r>
    </w:p>
    <w:p w:rsidR="009674BE" w:rsidRDefault="009674BE" w:rsidP="009674BE">
      <w:r>
        <w:tab/>
        <w:t>delete[] id;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setupRender() {</w:t>
      </w:r>
    </w:p>
    <w:p w:rsidR="009674BE" w:rsidRDefault="009674BE" w:rsidP="009674BE">
      <w:r>
        <w:tab/>
        <w:t>glfwSwapInterval(1);</w:t>
      </w:r>
      <w:r>
        <w:tab/>
        <w:t>// Ony render when synced (V SYNC)</w:t>
      </w:r>
    </w:p>
    <w:p w:rsidR="009674BE" w:rsidRDefault="009674BE" w:rsidP="009674BE"/>
    <w:p w:rsidR="009674BE" w:rsidRDefault="009674BE" w:rsidP="009674BE">
      <w:r>
        <w:lastRenderedPageBreak/>
        <w:tab/>
        <w:t>glfwWindowHint(GLFW_OPENGL_PROFILE, GLFW_OPENGL_CORE_PROFILE);</w:t>
      </w:r>
    </w:p>
    <w:p w:rsidR="009674BE" w:rsidRDefault="009674BE" w:rsidP="009674BE">
      <w:r>
        <w:tab/>
        <w:t>glfwWindowHint(GLFW_OPENGL_FORWARD_COMPAT, GL_TRUE);</w:t>
      </w:r>
    </w:p>
    <w:p w:rsidR="009674BE" w:rsidRDefault="009674BE" w:rsidP="009674BE">
      <w:r>
        <w:tab/>
        <w:t>glfwWindowHint(GLFW_SAMPLES, 0);</w:t>
      </w:r>
    </w:p>
    <w:p w:rsidR="009674BE" w:rsidRDefault="009674BE" w:rsidP="009674BE">
      <w:r>
        <w:tab/>
        <w:t>glfwWindowHint(GLFW_STEREO, GL_FALSE);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startup() {</w:t>
      </w:r>
    </w:p>
    <w:p w:rsidR="009674BE" w:rsidRDefault="009674BE" w:rsidP="009674BE"/>
    <w:p w:rsidR="009674BE" w:rsidRDefault="009674BE" w:rsidP="009674BE">
      <w:r>
        <w:tab/>
        <w:t>// Load main object model and shaders</w:t>
      </w:r>
    </w:p>
    <w:p w:rsidR="009674BE" w:rsidRDefault="009674BE" w:rsidP="009674BE"/>
    <w:p w:rsidR="009674BE" w:rsidRDefault="009674BE" w:rsidP="009674BE">
      <w:r>
        <w:tab/>
        <w:t>// --------------Main Model---------------------</w:t>
      </w:r>
    </w:p>
    <w:p w:rsidR="009674BE" w:rsidRDefault="009674BE" w:rsidP="009674BE">
      <w:r>
        <w:tab/>
        <w:t>objectModel.program = glCreateProgram();</w:t>
      </w:r>
    </w:p>
    <w:p w:rsidR="009674BE" w:rsidRDefault="009674BE" w:rsidP="009674BE"/>
    <w:p w:rsidR="009674BE" w:rsidRDefault="009674BE" w:rsidP="009674BE">
      <w:r>
        <w:tab/>
        <w:t>string vs_text = readShader("vs_model.glsl"); static const char* vs_source = vs_text.c_str();</w:t>
      </w:r>
    </w:p>
    <w:p w:rsidR="009674BE" w:rsidRDefault="009674BE" w:rsidP="009674BE">
      <w:r>
        <w:tab/>
        <w:t>GLuint vs = glCreateShader(GL_VERTEX_SHADER);</w:t>
      </w:r>
    </w:p>
    <w:p w:rsidR="009674BE" w:rsidRDefault="009674BE" w:rsidP="009674BE">
      <w:r>
        <w:tab/>
        <w:t>glShaderSource(vs, 1, &amp;vs_source, NULL);</w:t>
      </w:r>
    </w:p>
    <w:p w:rsidR="009674BE" w:rsidRDefault="009674BE" w:rsidP="009674BE">
      <w:r>
        <w:tab/>
        <w:t>glCompileShader(vs);</w:t>
      </w:r>
    </w:p>
    <w:p w:rsidR="009674BE" w:rsidRDefault="009674BE" w:rsidP="009674BE">
      <w:r>
        <w:tab/>
        <w:t>checkErrorShader(vs);</w:t>
      </w:r>
    </w:p>
    <w:p w:rsidR="009674BE" w:rsidRDefault="009674BE" w:rsidP="009674BE">
      <w:r>
        <w:tab/>
        <w:t>glAttachShader(objectModel.program, vs);</w:t>
      </w:r>
    </w:p>
    <w:p w:rsidR="009674BE" w:rsidRDefault="009674BE" w:rsidP="009674BE"/>
    <w:p w:rsidR="009674BE" w:rsidRDefault="009674BE" w:rsidP="009674BE">
      <w:r>
        <w:tab/>
        <w:t>string fs_text = readShader("fs_model.glsl"); static const char* fs_source = fs_text.c_str();</w:t>
      </w:r>
    </w:p>
    <w:p w:rsidR="009674BE" w:rsidRDefault="009674BE" w:rsidP="009674BE">
      <w:r>
        <w:tab/>
        <w:t>GLuint fs = glCreateShader(GL_FRAGMENT_SHADER);</w:t>
      </w:r>
    </w:p>
    <w:p w:rsidR="009674BE" w:rsidRDefault="009674BE" w:rsidP="009674BE">
      <w:r>
        <w:tab/>
        <w:t>glShaderSource(fs, 1, &amp;fs_source, NULL);</w:t>
      </w:r>
    </w:p>
    <w:p w:rsidR="009674BE" w:rsidRDefault="009674BE" w:rsidP="009674BE">
      <w:r>
        <w:tab/>
        <w:t>glCompileShader(fs);</w:t>
      </w:r>
    </w:p>
    <w:p w:rsidR="009674BE" w:rsidRDefault="009674BE" w:rsidP="009674BE">
      <w:r>
        <w:tab/>
        <w:t>checkErrorShader(fs);</w:t>
      </w:r>
    </w:p>
    <w:p w:rsidR="009674BE" w:rsidRDefault="009674BE" w:rsidP="009674BE">
      <w:r>
        <w:tab/>
        <w:t>glAttachShader(objectModel.program, fs);</w:t>
      </w:r>
    </w:p>
    <w:p w:rsidR="009674BE" w:rsidRDefault="009674BE" w:rsidP="009674BE"/>
    <w:p w:rsidR="009674BE" w:rsidRDefault="009674BE" w:rsidP="009674BE">
      <w:r>
        <w:tab/>
        <w:t>glLinkProgram(objectModel.program);</w:t>
      </w:r>
    </w:p>
    <w:p w:rsidR="009674BE" w:rsidRDefault="009674BE" w:rsidP="009674BE">
      <w:r>
        <w:tab/>
        <w:t>glUseProgram(objectModel.program);</w:t>
      </w:r>
    </w:p>
    <w:p w:rsidR="009674BE" w:rsidRDefault="009674BE" w:rsidP="009674BE"/>
    <w:p w:rsidR="009674BE" w:rsidRDefault="009674BE" w:rsidP="009674BE">
      <w:r>
        <w:tab/>
        <w:t>readObj("RubiksObj.obj", &amp;objectModel);</w:t>
      </w:r>
    </w:p>
    <w:p w:rsidR="009674BE" w:rsidRDefault="009674BE" w:rsidP="009674BE"/>
    <w:p w:rsidR="009674BE" w:rsidRDefault="009674BE" w:rsidP="009674BE">
      <w:r>
        <w:tab/>
        <w:t>glCreateBuffers(3, objectModel.buffer);</w:t>
      </w:r>
      <w:r>
        <w:tab/>
      </w:r>
      <w:r>
        <w:tab/>
        <w:t>// Create a new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vertices</w:t>
      </w:r>
    </w:p>
    <w:p w:rsidR="009674BE" w:rsidRDefault="009674BE" w:rsidP="009674BE">
      <w:r>
        <w:tab/>
        <w:t>glNamedBufferStorage(objectModel.buffer[0], objectModel.out_vertices.size() * sizeof(glm::vec3), &amp;objectModel.out_vertices[0], GL_DYNAMIC_STORAGE_BIT);</w:t>
      </w:r>
    </w:p>
    <w:p w:rsidR="009674BE" w:rsidRDefault="009674BE" w:rsidP="009674BE">
      <w:r>
        <w:tab/>
        <w:t>glBindBuffer(GL_ARRAY_BUFFER, objectModel.buffer[0]);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texture coordinates</w:t>
      </w:r>
    </w:p>
    <w:p w:rsidR="009674BE" w:rsidRDefault="009674BE" w:rsidP="009674BE">
      <w:r>
        <w:tab/>
        <w:t>glNamedBufferStorage(objectModel.buffer[1], objectModel.out_uvs.size() * sizeof(glm::vec2), &amp;objectModel.out_uvs[0], GL_DYNAMIC_STORAGE_BIT);</w:t>
      </w:r>
    </w:p>
    <w:p w:rsidR="009674BE" w:rsidRDefault="009674BE" w:rsidP="009674BE">
      <w:r>
        <w:tab/>
        <w:t>glBindBuffer(GL_ARRAY_BUFFER, objectModel.buffer[1]);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normal Vectors</w:t>
      </w:r>
    </w:p>
    <w:p w:rsidR="009674BE" w:rsidRDefault="009674BE" w:rsidP="009674BE">
      <w:r>
        <w:tab/>
        <w:t>glNamedBufferStorage(objectModel.buffer[2], objectModel.out_normals.size() * sizeof(glm::vec3), &amp;objectModel.out_normals[0], GL_DYNAMIC_STORAGE_BIT);</w:t>
      </w:r>
    </w:p>
    <w:p w:rsidR="009674BE" w:rsidRDefault="009674BE" w:rsidP="009674BE">
      <w:r>
        <w:tab/>
        <w:t>glBindBuffer(GL_ARRAY_BUFFER, objectModel.buffer[3]);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  <w:t>glCreateVertexArrays(1, &amp;objectModel.vao);</w:t>
      </w:r>
      <w:r>
        <w:tab/>
      </w:r>
      <w:r>
        <w:tab/>
        <w:t>// Create Vertex Array Object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vertex position buffer to the vao and format</w:t>
      </w:r>
    </w:p>
    <w:p w:rsidR="009674BE" w:rsidRDefault="009674BE" w:rsidP="009674BE">
      <w:r>
        <w:tab/>
        <w:t>glVertexArrayVertexBuffer(objectModel.vao, 0, objectModel.buffer[0], 0, sizeof(GLfloat) * 3);</w:t>
      </w:r>
    </w:p>
    <w:p w:rsidR="009674BE" w:rsidRDefault="009674BE" w:rsidP="009674BE">
      <w:r>
        <w:tab/>
        <w:t>glVertexArrayAttribFormat(objectModel.vao, 0, 3, GL_FLOAT, GL_FALSE, 0);</w:t>
      </w:r>
    </w:p>
    <w:p w:rsidR="009674BE" w:rsidRDefault="009674BE" w:rsidP="009674BE">
      <w:r>
        <w:tab/>
        <w:t>glEnableVertexArrayAttrib(objectModel.vao, 0);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texture coordinate buffer to the vao and format</w:t>
      </w:r>
    </w:p>
    <w:p w:rsidR="009674BE" w:rsidRDefault="009674BE" w:rsidP="009674BE">
      <w:r>
        <w:tab/>
        <w:t>glVertexArrayVertexBuffer(objectModel.vao, 1, objectModel.buffer[1], 0, sizeof(GLfloat) * 2);</w:t>
      </w:r>
    </w:p>
    <w:p w:rsidR="009674BE" w:rsidRDefault="009674BE" w:rsidP="009674BE">
      <w:r>
        <w:lastRenderedPageBreak/>
        <w:tab/>
        <w:t>glVertexArrayAttribFormat(objectModel.vao, 1, 2, GL_FLOAT, GL_FALSE, 0);</w:t>
      </w:r>
    </w:p>
    <w:p w:rsidR="009674BE" w:rsidRDefault="009674BE" w:rsidP="009674BE">
      <w:r>
        <w:tab/>
        <w:t>glEnableVertexArrayAttrib(objectModel.vao, 1);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the normals buffer to the vao and format</w:t>
      </w:r>
    </w:p>
    <w:p w:rsidR="009674BE" w:rsidRDefault="009674BE" w:rsidP="009674BE">
      <w:r>
        <w:tab/>
        <w:t>glVertexArrayVertexBuffer(objectModel.vao, 2, objectModel.buffer[2], 0, sizeof(GLfloat) * 3);</w:t>
      </w:r>
    </w:p>
    <w:p w:rsidR="009674BE" w:rsidRDefault="009674BE" w:rsidP="009674BE">
      <w:r>
        <w:tab/>
        <w:t>glVertexArrayAttribFormat(objectModel.vao, 2, 3, GL_FLOAT, GL_FALSE, 0);</w:t>
      </w:r>
    </w:p>
    <w:p w:rsidR="009674BE" w:rsidRDefault="009674BE" w:rsidP="009674BE">
      <w:r>
        <w:tab/>
        <w:t>glEnableVertexArrayAttrib(objectModel.vao, 2);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  <w:t>glBindVertexArray(objectModel.vao);</w:t>
      </w:r>
      <w:r>
        <w:tab/>
      </w:r>
      <w:r>
        <w:tab/>
      </w:r>
      <w:r>
        <w:tab/>
      </w:r>
      <w:r>
        <w:tab/>
        <w:t>// Bind VertexArrayObject</w:t>
      </w:r>
    </w:p>
    <w:p w:rsidR="009674BE" w:rsidRDefault="009674BE" w:rsidP="009674BE"/>
    <w:p w:rsidR="009674BE" w:rsidRDefault="009674BE" w:rsidP="009674BE">
      <w:r>
        <w:tab/>
        <w:t>objectModel.mv_location = glGetUniformLocation(objectModel.program, "mv_matrix");</w:t>
      </w:r>
    </w:p>
    <w:p w:rsidR="009674BE" w:rsidRDefault="009674BE" w:rsidP="009674BE">
      <w:r>
        <w:tab/>
        <w:t>objectModel.proj_location = glGetUniformLocation(objectModel.program, "proj_matrix");</w:t>
      </w:r>
    </w:p>
    <w:p w:rsidR="009674BE" w:rsidRDefault="009674BE" w:rsidP="009674BE">
      <w:r>
        <w:tab/>
        <w:t>objectModel.tex_location = glGetUniformLocation(objectModel.program, "tex");</w:t>
      </w:r>
    </w:p>
    <w:p w:rsidR="009674BE" w:rsidRDefault="009674BE" w:rsidP="009674BE">
      <w:r>
        <w:tab/>
        <w:t>objectModel.lightColor_location = glGetUniformLocation(objectModel.program, "ia");</w:t>
      </w:r>
    </w:p>
    <w:p w:rsidR="009674BE" w:rsidRDefault="009674BE" w:rsidP="009674BE">
      <w:r>
        <w:tab/>
        <w:t>objectModel.lightColor_location = glGetUniformLocation(objectModel.program, "ka");</w:t>
      </w:r>
    </w:p>
    <w:p w:rsidR="009674BE" w:rsidRDefault="009674BE" w:rsidP="009674BE"/>
    <w:p w:rsidR="009674BE" w:rsidRDefault="009674BE" w:rsidP="009674BE"/>
    <w:p w:rsidR="009674BE" w:rsidRDefault="009674BE" w:rsidP="009674BE"/>
    <w:p w:rsidR="009674BE" w:rsidRDefault="009674BE" w:rsidP="009674BE">
      <w:r>
        <w:tab/>
        <w:t>//--------------Light Model--------------------------</w:t>
      </w:r>
    </w:p>
    <w:p w:rsidR="009674BE" w:rsidRDefault="009674BE" w:rsidP="009674BE">
      <w:r>
        <w:tab/>
        <w:t>lightModel.program = glCreateProgram();</w:t>
      </w:r>
    </w:p>
    <w:p w:rsidR="009674BE" w:rsidRDefault="009674BE" w:rsidP="009674BE"/>
    <w:p w:rsidR="009674BE" w:rsidRDefault="009674BE" w:rsidP="009674BE">
      <w:r>
        <w:tab/>
        <w:t>string vs_textLight = readShader("vs_light.glsl"); static const char* vs_sourceLight = vs_textLight.c_str();</w:t>
      </w:r>
    </w:p>
    <w:p w:rsidR="009674BE" w:rsidRDefault="009674BE" w:rsidP="009674BE">
      <w:r>
        <w:tab/>
        <w:t>GLuint vsLight = glCreateShader(GL_VERTEX_SHADER);</w:t>
      </w:r>
    </w:p>
    <w:p w:rsidR="009674BE" w:rsidRDefault="009674BE" w:rsidP="009674BE">
      <w:r>
        <w:tab/>
        <w:t>glShaderSource(vsLight, 1, &amp;vs_sourceLight, NULL);</w:t>
      </w:r>
    </w:p>
    <w:p w:rsidR="009674BE" w:rsidRDefault="009674BE" w:rsidP="009674BE">
      <w:r>
        <w:tab/>
        <w:t>glCompileShader(vsLight);</w:t>
      </w:r>
    </w:p>
    <w:p w:rsidR="009674BE" w:rsidRDefault="009674BE" w:rsidP="009674BE">
      <w:r>
        <w:tab/>
        <w:t>checkErrorShader(vsLight);</w:t>
      </w:r>
    </w:p>
    <w:p w:rsidR="009674BE" w:rsidRDefault="009674BE" w:rsidP="009674BE">
      <w:r>
        <w:tab/>
        <w:t>glAttachShader(lightModel.program, vsLight);</w:t>
      </w:r>
    </w:p>
    <w:p w:rsidR="009674BE" w:rsidRDefault="009674BE" w:rsidP="009674BE"/>
    <w:p w:rsidR="009674BE" w:rsidRDefault="009674BE" w:rsidP="009674BE">
      <w:r>
        <w:lastRenderedPageBreak/>
        <w:tab/>
        <w:t>string fs_textLight = readShader("fs_light.glsl"); static const char* fs_sourceLight = fs_textLight.c_str();</w:t>
      </w:r>
    </w:p>
    <w:p w:rsidR="009674BE" w:rsidRDefault="009674BE" w:rsidP="009674BE">
      <w:r>
        <w:tab/>
        <w:t>GLuint fsLight = glCreateShader(GL_FRAGMENT_SHADER);</w:t>
      </w:r>
    </w:p>
    <w:p w:rsidR="009674BE" w:rsidRDefault="009674BE" w:rsidP="009674BE">
      <w:r>
        <w:tab/>
        <w:t>glShaderSource(fsLight, 1, &amp;fs_sourceLight, NULL);</w:t>
      </w:r>
    </w:p>
    <w:p w:rsidR="009674BE" w:rsidRDefault="009674BE" w:rsidP="009674BE">
      <w:r>
        <w:tab/>
        <w:t>glCompileShader(fsLight);</w:t>
      </w:r>
    </w:p>
    <w:p w:rsidR="009674BE" w:rsidRDefault="009674BE" w:rsidP="009674BE">
      <w:r>
        <w:tab/>
        <w:t>checkErrorShader(fsLight);</w:t>
      </w:r>
    </w:p>
    <w:p w:rsidR="009674BE" w:rsidRDefault="009674BE" w:rsidP="009674BE">
      <w:r>
        <w:tab/>
        <w:t>glAttachShader(lightModel.program, fsLight);</w:t>
      </w:r>
    </w:p>
    <w:p w:rsidR="009674BE" w:rsidRDefault="009674BE" w:rsidP="009674BE"/>
    <w:p w:rsidR="009674BE" w:rsidRDefault="009674BE" w:rsidP="009674BE">
      <w:r>
        <w:tab/>
        <w:t>glLinkProgram(lightModel.program);</w:t>
      </w:r>
    </w:p>
    <w:p w:rsidR="009674BE" w:rsidRDefault="009674BE" w:rsidP="009674BE"/>
    <w:p w:rsidR="009674BE" w:rsidRDefault="009674BE" w:rsidP="009674BE">
      <w:r>
        <w:tab/>
        <w:t>readObj("sphere.obj", &amp;lightModel);</w:t>
      </w:r>
    </w:p>
    <w:p w:rsidR="009674BE" w:rsidRDefault="009674BE" w:rsidP="009674BE"/>
    <w:p w:rsidR="009674BE" w:rsidRDefault="009674BE" w:rsidP="009674BE">
      <w:r>
        <w:tab/>
        <w:t>glCreateBuffers(3, lightModel.buffer);</w:t>
      </w:r>
      <w:r>
        <w:tab/>
      </w:r>
      <w:r>
        <w:tab/>
        <w:t>// Create a new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vertices</w:t>
      </w:r>
    </w:p>
    <w:p w:rsidR="009674BE" w:rsidRDefault="009674BE" w:rsidP="009674BE">
      <w:r>
        <w:tab/>
        <w:t>glNamedBufferStorage(lightModel.buffer[0], lightModel.out_vertices.size() * sizeof(glm::vec3), &amp;lightModel.out_vertices[0], GL_DYNAMIC_STORAGE_BIT);</w:t>
      </w:r>
    </w:p>
    <w:p w:rsidR="009674BE" w:rsidRDefault="009674BE" w:rsidP="009674BE">
      <w:r>
        <w:tab/>
        <w:t>glBindBuffer(GL_ARRAY_BUFFER, lightModel.buffer[0]);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texture coordinates</w:t>
      </w:r>
    </w:p>
    <w:p w:rsidR="009674BE" w:rsidRDefault="009674BE" w:rsidP="009674BE">
      <w:r>
        <w:tab/>
        <w:t>glNamedBufferStorage(lightModel.buffer[1], lightModel.out_uvs.size() * sizeof(glm::vec2), &amp;lightModel.out_uvs[0], GL_DYNAMIC_STORAGE_BIT);</w:t>
      </w:r>
    </w:p>
    <w:p w:rsidR="009674BE" w:rsidRDefault="009674BE" w:rsidP="009674BE">
      <w:r>
        <w:tab/>
        <w:t>glBindBuffer(GL_ARRAY_BUFFER, lightModel.buffer[1]);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normal Vectors</w:t>
      </w:r>
    </w:p>
    <w:p w:rsidR="009674BE" w:rsidRDefault="009674BE" w:rsidP="009674BE">
      <w:r>
        <w:tab/>
        <w:t>glNamedBufferStorage(lightModel.buffer[2], lightModel.out_normals.size() * sizeof(glm::vec3), &amp;lightModel.out_normals[0], GL_DYNAMIC_STORAGE_BIT);</w:t>
      </w:r>
    </w:p>
    <w:p w:rsidR="009674BE" w:rsidRDefault="009674BE" w:rsidP="009674BE">
      <w:r>
        <w:tab/>
        <w:t>glBindBuffer(GL_ARRAY_BUFFER, lightModel.buffer[3]);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  <w:t>glCreateVertexArrays(1, &amp;lightModel.vao);</w:t>
      </w:r>
      <w:r>
        <w:tab/>
      </w:r>
      <w:r>
        <w:tab/>
        <w:t>// Create Vertex Array Object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vertex position buffer to the vao and format</w:t>
      </w:r>
    </w:p>
    <w:p w:rsidR="009674BE" w:rsidRDefault="009674BE" w:rsidP="009674BE">
      <w:r>
        <w:tab/>
        <w:t>glVertexArrayVertexBuffer(lightModel.vao, 0, lightModel.buffer[0], 0, sizeof(GLfloat) * 3);</w:t>
      </w:r>
    </w:p>
    <w:p w:rsidR="009674BE" w:rsidRDefault="009674BE" w:rsidP="009674BE">
      <w:r>
        <w:tab/>
        <w:t>glVertexArrayAttribFormat(lightModel.vao, 0, 3, GL_FLOAT, GL_FALSE, 0);</w:t>
      </w:r>
    </w:p>
    <w:p w:rsidR="009674BE" w:rsidRDefault="009674BE" w:rsidP="009674BE">
      <w:r>
        <w:tab/>
        <w:t>glEnableVertexArrayAttrib(lightModel.vao, 0);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texture coordinate buffer to the vao and format</w:t>
      </w:r>
    </w:p>
    <w:p w:rsidR="009674BE" w:rsidRDefault="009674BE" w:rsidP="009674BE">
      <w:r>
        <w:tab/>
        <w:t>glVertexArrayVertexBuffer(lightModel.vao, 1, lightModel.buffer[1], 0, sizeof(GLfloat) * 2);</w:t>
      </w:r>
    </w:p>
    <w:p w:rsidR="009674BE" w:rsidRDefault="009674BE" w:rsidP="009674BE">
      <w:r>
        <w:tab/>
        <w:t>glVertexArrayAttribFormat(lightModel.vao, 1, 2, GL_FLOAT, GL_FALSE, 0);</w:t>
      </w:r>
    </w:p>
    <w:p w:rsidR="009674BE" w:rsidRDefault="009674BE" w:rsidP="009674BE">
      <w:r>
        <w:tab/>
        <w:t>glEnableVertexArrayAttrib(lightModel.vao, 1);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the normals buffer to the vao and format</w:t>
      </w:r>
    </w:p>
    <w:p w:rsidR="009674BE" w:rsidRDefault="009674BE" w:rsidP="009674BE">
      <w:r>
        <w:tab/>
        <w:t>glVertexArrayVertexBuffer(lightModel.vao, 2, lightModel.buffer[2], 0, sizeof(GLfloat) * 3);</w:t>
      </w:r>
    </w:p>
    <w:p w:rsidR="009674BE" w:rsidRDefault="009674BE" w:rsidP="009674BE">
      <w:r>
        <w:tab/>
        <w:t>glVertexArrayAttribFormat(lightModel.vao, 2, 3, GL_FLOAT, GL_FALSE, 0);</w:t>
      </w:r>
    </w:p>
    <w:p w:rsidR="009674BE" w:rsidRDefault="009674BE" w:rsidP="009674BE">
      <w:r>
        <w:tab/>
        <w:t>glEnableVertexArrayAttrib(lightModel.vao, 2);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  <w:t>glBindVertexArray(lightModel.vao);</w:t>
      </w:r>
      <w:r>
        <w:tab/>
      </w:r>
      <w:r>
        <w:tab/>
      </w:r>
      <w:r>
        <w:tab/>
      </w:r>
      <w:r>
        <w:tab/>
        <w:t>// Bind VertexArrayObject</w:t>
      </w:r>
    </w:p>
    <w:p w:rsidR="009674BE" w:rsidRDefault="009674BE" w:rsidP="009674BE"/>
    <w:p w:rsidR="009674BE" w:rsidRDefault="009674BE" w:rsidP="009674BE">
      <w:r>
        <w:tab/>
        <w:t>lightModel.mv_location = glGetUniformLocation(lightModel.program, "mv_matrix");</w:t>
      </w:r>
    </w:p>
    <w:p w:rsidR="009674BE" w:rsidRDefault="009674BE" w:rsidP="009674BE">
      <w:r>
        <w:tab/>
        <w:t>lightModel.proj_location = glGetUniformLocation(lightModel.program, "proj_matrix");</w:t>
      </w:r>
    </w:p>
    <w:p w:rsidR="009674BE" w:rsidRDefault="009674BE" w:rsidP="009674BE">
      <w:r>
        <w:tab/>
        <w:t>lightModel.tex_location = glGetUniformLocation(lightModel.program, "tex");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//--------------------------------------------</w:t>
      </w:r>
    </w:p>
    <w:p w:rsidR="009674BE" w:rsidRDefault="009674BE" w:rsidP="009674BE"/>
    <w:p w:rsidR="009674BE" w:rsidRDefault="009674BE" w:rsidP="009674BE">
      <w:r>
        <w:tab/>
        <w:t>modelPositions = new glm::vec3[27];</w:t>
      </w:r>
    </w:p>
    <w:p w:rsidR="009674BE" w:rsidRDefault="009674BE" w:rsidP="009674BE">
      <w:r>
        <w:tab/>
        <w:t>modelPositions[0] = glm::vec3(0.0f, 0.0f, 0.0f);</w:t>
      </w:r>
    </w:p>
    <w:p w:rsidR="009674BE" w:rsidRDefault="009674BE" w:rsidP="009674BE">
      <w:r>
        <w:tab/>
        <w:t>modelPositions[1] = glm::vec3(0.4f, 0.0f, 0.0f);</w:t>
      </w:r>
    </w:p>
    <w:p w:rsidR="009674BE" w:rsidRDefault="009674BE" w:rsidP="009674BE">
      <w:r>
        <w:tab/>
        <w:t>modelPositions[2] = glm::vec3(-0.4f, 0.0f, 0.0f);</w:t>
      </w:r>
    </w:p>
    <w:p w:rsidR="009674BE" w:rsidRDefault="009674BE" w:rsidP="009674BE">
      <w:r>
        <w:lastRenderedPageBreak/>
        <w:tab/>
        <w:t>modelPositions[3] = glm::vec3(0.0f, 0.0f, 0.4f);</w:t>
      </w:r>
    </w:p>
    <w:p w:rsidR="009674BE" w:rsidRDefault="009674BE" w:rsidP="009674BE">
      <w:r>
        <w:tab/>
        <w:t>modelPositions[4] = glm::vec3(0.4f, 0.0f, 0.4f);</w:t>
      </w:r>
    </w:p>
    <w:p w:rsidR="009674BE" w:rsidRDefault="009674BE" w:rsidP="009674BE">
      <w:r>
        <w:tab/>
        <w:t>modelPositions[5] = glm::vec3(-0.4f, 0.0f, 0.4f);</w:t>
      </w:r>
    </w:p>
    <w:p w:rsidR="009674BE" w:rsidRDefault="009674BE" w:rsidP="009674BE">
      <w:r>
        <w:tab/>
        <w:t>modelPositions[6] = glm::vec3(0.0f, 0.0f, -0.4f);</w:t>
      </w:r>
    </w:p>
    <w:p w:rsidR="009674BE" w:rsidRDefault="009674BE" w:rsidP="009674BE">
      <w:r>
        <w:tab/>
        <w:t>modelPositions[7] = glm::vec3(0.4f, 0.0f, -0.4f);</w:t>
      </w:r>
    </w:p>
    <w:p w:rsidR="009674BE" w:rsidRDefault="009674BE" w:rsidP="009674BE">
      <w:r>
        <w:tab/>
        <w:t>modelPositions[8] = glm::vec3(-0.4f, 0.0f, -0.4f);</w:t>
      </w:r>
    </w:p>
    <w:p w:rsidR="009674BE" w:rsidRDefault="009674BE" w:rsidP="009674BE">
      <w:r>
        <w:tab/>
        <w:t>modelPositions[9] = glm::vec3(0.0f, 0.4f, 0.0f);</w:t>
      </w:r>
    </w:p>
    <w:p w:rsidR="009674BE" w:rsidRDefault="009674BE" w:rsidP="009674BE">
      <w:r>
        <w:tab/>
        <w:t>modelPositions[10] = glm::vec3(0.4f, 0.4f, 0.0f);</w:t>
      </w:r>
    </w:p>
    <w:p w:rsidR="009674BE" w:rsidRDefault="009674BE" w:rsidP="009674BE">
      <w:r>
        <w:tab/>
        <w:t>modelPositions[11] = glm::vec3(-0.4f, 0.4f, 0.0f);</w:t>
      </w:r>
    </w:p>
    <w:p w:rsidR="009674BE" w:rsidRDefault="009674BE" w:rsidP="009674BE">
      <w:r>
        <w:tab/>
        <w:t>modelPositions[12] = glm::vec3(0.0f, 0.4f, 0.4f);</w:t>
      </w:r>
    </w:p>
    <w:p w:rsidR="009674BE" w:rsidRDefault="009674BE" w:rsidP="009674BE">
      <w:r>
        <w:tab/>
        <w:t>modelPositions[13] = glm::vec3(0.4f, 0.4f, 0.4f);</w:t>
      </w:r>
    </w:p>
    <w:p w:rsidR="009674BE" w:rsidRDefault="009674BE" w:rsidP="009674BE">
      <w:r>
        <w:tab/>
        <w:t>modelPositions[14] = glm::vec3(-0.4f, 0.4f, 0.4f);</w:t>
      </w:r>
    </w:p>
    <w:p w:rsidR="009674BE" w:rsidRDefault="009674BE" w:rsidP="009674BE">
      <w:r>
        <w:tab/>
        <w:t>modelPositions[15] = glm::vec3(0.0f, 0.4f, -0.4f);</w:t>
      </w:r>
    </w:p>
    <w:p w:rsidR="009674BE" w:rsidRDefault="009674BE" w:rsidP="009674BE">
      <w:r>
        <w:tab/>
        <w:t>modelPositions[16] = glm::vec3(0.4f, 0.4f, -0.4f);</w:t>
      </w:r>
    </w:p>
    <w:p w:rsidR="009674BE" w:rsidRDefault="009674BE" w:rsidP="009674BE">
      <w:r>
        <w:tab/>
        <w:t>modelPositions[17] = glm::vec3(-0.4f, 0.4f, -0.4f);</w:t>
      </w:r>
    </w:p>
    <w:p w:rsidR="009674BE" w:rsidRDefault="009674BE" w:rsidP="009674BE">
      <w:r>
        <w:tab/>
        <w:t>modelPositions[18] = glm::vec3(0.0f, -0.4f, 0.0f);</w:t>
      </w:r>
    </w:p>
    <w:p w:rsidR="009674BE" w:rsidRDefault="009674BE" w:rsidP="009674BE">
      <w:r>
        <w:tab/>
        <w:t>modelPositions[19] = glm::vec3(0.4f, -0.4f, 0.0f);</w:t>
      </w:r>
    </w:p>
    <w:p w:rsidR="009674BE" w:rsidRDefault="009674BE" w:rsidP="009674BE">
      <w:r>
        <w:tab/>
        <w:t>modelPositions[20] = glm::vec3(-0.4f, -0.4f, 0.0f);</w:t>
      </w:r>
    </w:p>
    <w:p w:rsidR="009674BE" w:rsidRDefault="009674BE" w:rsidP="009674BE">
      <w:r>
        <w:tab/>
        <w:t>modelPositions[21] = glm::vec3(0.0f, -0.4f, 0.4f);</w:t>
      </w:r>
    </w:p>
    <w:p w:rsidR="009674BE" w:rsidRDefault="009674BE" w:rsidP="009674BE">
      <w:r>
        <w:tab/>
        <w:t>modelPositions[22] = glm::vec3(0.4f, -0.4f, 0.4f);</w:t>
      </w:r>
    </w:p>
    <w:p w:rsidR="009674BE" w:rsidRDefault="009674BE" w:rsidP="009674BE">
      <w:r>
        <w:tab/>
        <w:t>modelPositions[23] = glm::vec3(-0.4f, -0.4f, 0.4f);</w:t>
      </w:r>
    </w:p>
    <w:p w:rsidR="009674BE" w:rsidRDefault="009674BE" w:rsidP="009674BE">
      <w:r>
        <w:tab/>
        <w:t>modelPositions[24] = glm::vec3(0.0f, -0.4f, -0.4f);</w:t>
      </w:r>
    </w:p>
    <w:p w:rsidR="009674BE" w:rsidRDefault="009674BE" w:rsidP="009674BE">
      <w:r>
        <w:tab/>
        <w:t>modelPositions[25] = glm::vec3(0.4f, -0.4f, -0.4f);</w:t>
      </w:r>
    </w:p>
    <w:p w:rsidR="009674BE" w:rsidRDefault="009674BE" w:rsidP="009674BE">
      <w:r>
        <w:tab/>
        <w:t>modelPositions[26] = glm::vec3(-0.4f, -0.4f, -0.4f);</w:t>
      </w:r>
    </w:p>
    <w:p w:rsidR="009674BE" w:rsidRDefault="009674BE" w:rsidP="009674BE"/>
    <w:p w:rsidR="009674BE" w:rsidRDefault="009674BE" w:rsidP="009674BE">
      <w:r>
        <w:tab/>
        <w:t>modelRotations = new glm::vec3[12];</w:t>
      </w:r>
    </w:p>
    <w:p w:rsidR="009674BE" w:rsidRDefault="009674BE" w:rsidP="009674BE">
      <w:r>
        <w:tab/>
        <w:t>modelRotations[0] = glm::vec3(0.0f, 0.0f, 0.0f);</w:t>
      </w:r>
    </w:p>
    <w:p w:rsidR="009674BE" w:rsidRDefault="009674BE" w:rsidP="009674BE">
      <w:r>
        <w:tab/>
        <w:t>modelRotations[1] = glm::vec3(20.0f, 10.0f, 0.0f);</w:t>
      </w:r>
    </w:p>
    <w:p w:rsidR="009674BE" w:rsidRDefault="009674BE" w:rsidP="009674BE">
      <w:r>
        <w:tab/>
        <w:t>modelRotations[2] = glm::vec3(30.0f, 40.0f, 0.0f);</w:t>
      </w:r>
    </w:p>
    <w:p w:rsidR="009674BE" w:rsidRDefault="009674BE" w:rsidP="009674BE">
      <w:r>
        <w:tab/>
        <w:t>modelRotations[3] = glm::vec3(20.0f, 50.0f, 0.0f);</w:t>
      </w:r>
    </w:p>
    <w:p w:rsidR="009674BE" w:rsidRDefault="009674BE" w:rsidP="009674BE">
      <w:r>
        <w:tab/>
        <w:t>modelRotations[4] = glm::vec3(40.0f, 50.0f, 0.0f);</w:t>
      </w:r>
    </w:p>
    <w:p w:rsidR="009674BE" w:rsidRDefault="009674BE" w:rsidP="009674BE">
      <w:r>
        <w:lastRenderedPageBreak/>
        <w:tab/>
        <w:t>modelRotations[5] = glm::vec3(70.0f, 60.0f, 0.0f);</w:t>
      </w:r>
    </w:p>
    <w:p w:rsidR="009674BE" w:rsidRDefault="009674BE" w:rsidP="009674BE">
      <w:r>
        <w:tab/>
        <w:t>modelRotations[6] = glm::vec3(80.0f, 60.0f, 0.0f);</w:t>
      </w:r>
    </w:p>
    <w:p w:rsidR="009674BE" w:rsidRDefault="009674BE" w:rsidP="009674BE">
      <w:r>
        <w:tab/>
        <w:t>modelRotations[7] = glm::vec3(10.0f, 20.0f, 0.0f);</w:t>
      </w:r>
    </w:p>
    <w:p w:rsidR="009674BE" w:rsidRDefault="009674BE" w:rsidP="009674BE">
      <w:r>
        <w:tab/>
        <w:t>modelRotations[8] = glm::vec3(70.0f, 30.0f, 0.0f);</w:t>
      </w:r>
    </w:p>
    <w:p w:rsidR="009674BE" w:rsidRDefault="009674BE" w:rsidP="009674BE">
      <w:r>
        <w:tab/>
        <w:t>modelRotations[9] = glm::vec3(50.0f, 40.0f, 0.0f);</w:t>
      </w:r>
    </w:p>
    <w:p w:rsidR="009674BE" w:rsidRDefault="009674BE" w:rsidP="009674BE">
      <w:r>
        <w:tab/>
        <w:t>modelRotations[10] = glm::vec3(60.0f, 80.0f, 0.0f);</w:t>
      </w:r>
    </w:p>
    <w:p w:rsidR="009674BE" w:rsidRDefault="009674BE" w:rsidP="009674BE">
      <w:r>
        <w:tab/>
        <w:t>modelRotations[11] = glm::vec3(70.0f, 80.0f, 0.0f);</w:t>
      </w:r>
    </w:p>
    <w:p w:rsidR="009674BE" w:rsidRDefault="009674BE" w:rsidP="009674BE"/>
    <w:p w:rsidR="009674BE" w:rsidRDefault="009674BE" w:rsidP="009674BE">
      <w:r>
        <w:tab/>
        <w:t>lightDisp = new glm::vec3[6];</w:t>
      </w:r>
    </w:p>
    <w:p w:rsidR="009674BE" w:rsidRDefault="009674BE" w:rsidP="009674BE">
      <w:r>
        <w:tab/>
        <w:t>lightDisp[0] = glm::vec3(-1.5f, 0.0f, 0.0f);</w:t>
      </w:r>
    </w:p>
    <w:p w:rsidR="009674BE" w:rsidRDefault="009674BE" w:rsidP="009674BE">
      <w:r>
        <w:tab/>
        <w:t>lightDisp[1] = glm::vec3(0.0f, 0.0f, 1.5f);</w:t>
      </w:r>
    </w:p>
    <w:p w:rsidR="009674BE" w:rsidRDefault="009674BE" w:rsidP="009674BE">
      <w:r>
        <w:tab/>
        <w:t>lightDisp[2] = glm::vec3(1.5f, 0.0f, 0.0f);</w:t>
      </w:r>
    </w:p>
    <w:p w:rsidR="009674BE" w:rsidRDefault="009674BE" w:rsidP="009674BE">
      <w:r>
        <w:tab/>
        <w:t>lightDisp[3] = glm::vec3(0.0f, 0.0f, -1.5f);</w:t>
      </w:r>
    </w:p>
    <w:p w:rsidR="009674BE" w:rsidRDefault="009674BE" w:rsidP="009674BE">
      <w:r>
        <w:tab/>
        <w:t>lightDisp[4] = glm::vec3(0.0f, 1.5f, 0.0f);</w:t>
      </w:r>
    </w:p>
    <w:p w:rsidR="009674BE" w:rsidRDefault="009674BE" w:rsidP="009674BE">
      <w:r>
        <w:tab/>
        <w:t>lightDisp[5] = glm::vec3(0.0f, -1.5f, 0.0f);</w:t>
      </w:r>
    </w:p>
    <w:p w:rsidR="009674BE" w:rsidRDefault="009674BE" w:rsidP="009674BE"/>
    <w:p w:rsidR="009674BE" w:rsidRDefault="009674BE" w:rsidP="009674BE">
      <w:r>
        <w:tab/>
        <w:t>id = new glm::vec3[4];</w:t>
      </w:r>
    </w:p>
    <w:p w:rsidR="009674BE" w:rsidRDefault="009674BE" w:rsidP="009674BE">
      <w:r>
        <w:tab/>
        <w:t>id[0] = glm::vec3(1.0f, 0.0f, 0.0f);</w:t>
      </w:r>
    </w:p>
    <w:p w:rsidR="009674BE" w:rsidRDefault="009674BE" w:rsidP="009674BE">
      <w:r>
        <w:tab/>
        <w:t>id[1] = glm::vec3(0.0f, 1.0f, 0.0f);</w:t>
      </w:r>
    </w:p>
    <w:p w:rsidR="009674BE" w:rsidRDefault="009674BE" w:rsidP="009674BE">
      <w:r>
        <w:tab/>
        <w:t>id[2] = glm::vec3(0.0f, 0.0f, 1.0f);</w:t>
      </w:r>
    </w:p>
    <w:p w:rsidR="009674BE" w:rsidRDefault="009674BE" w:rsidP="009674BE">
      <w:r>
        <w:tab/>
        <w:t>id[3] = glm::vec3(1.0f, 1.0f, 0.0f);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glFrontFace(GL_CCW);</w:t>
      </w:r>
    </w:p>
    <w:p w:rsidR="009674BE" w:rsidRDefault="009674BE" w:rsidP="009674BE">
      <w:r>
        <w:tab/>
        <w:t>glCullFace(GL_BACK);</w:t>
      </w:r>
    </w:p>
    <w:p w:rsidR="009674BE" w:rsidRDefault="009674BE" w:rsidP="009674BE">
      <w:r>
        <w:tab/>
        <w:t>glEnable(GL_CULL_FACE);</w:t>
      </w:r>
    </w:p>
    <w:p w:rsidR="009674BE" w:rsidRDefault="009674BE" w:rsidP="009674BE"/>
    <w:p w:rsidR="009674BE" w:rsidRDefault="009674BE" w:rsidP="009674BE">
      <w:r>
        <w:tab/>
        <w:t>glEnable(GL_DEPTH_TEST);</w:t>
      </w:r>
    </w:p>
    <w:p w:rsidR="009674BE" w:rsidRDefault="009674BE" w:rsidP="009674BE">
      <w:r>
        <w:tab/>
        <w:t>glDepthFunc(GL_LEQUAL);</w:t>
      </w:r>
    </w:p>
    <w:p w:rsidR="009674BE" w:rsidRDefault="009674BE" w:rsidP="009674BE"/>
    <w:p w:rsidR="009674BE" w:rsidRDefault="009674BE" w:rsidP="009674BE">
      <w:r>
        <w:tab/>
        <w:t>// Calculate proj_matrix for the first time.</w:t>
      </w:r>
    </w:p>
    <w:p w:rsidR="009674BE" w:rsidRDefault="009674BE" w:rsidP="009674BE">
      <w:r>
        <w:lastRenderedPageBreak/>
        <w:tab/>
        <w:t>aspect = (float)windowWidth / (float)windowHeight;</w:t>
      </w:r>
    </w:p>
    <w:p w:rsidR="009674BE" w:rsidRDefault="009674BE" w:rsidP="009674BE">
      <w:r>
        <w:tab/>
        <w:t>proj_matrix = glm::perspective(glm::radians(fovy), aspect, 0.1f, 1000.0f);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// ----------Start Framebuffer---------------</w:t>
      </w:r>
    </w:p>
    <w:p w:rsidR="009674BE" w:rsidRDefault="009674BE" w:rsidP="009674BE">
      <w:r>
        <w:tab/>
        <w:t>glGenFramebuffers(1, &amp;framebuffer);</w:t>
      </w:r>
    </w:p>
    <w:p w:rsidR="009674BE" w:rsidRDefault="009674BE" w:rsidP="009674BE">
      <w:r>
        <w:tab/>
        <w:t>glBindFramebuffer(GL_FRAMEBUFFER, framebuffer);</w:t>
      </w:r>
    </w:p>
    <w:p w:rsidR="009674BE" w:rsidRDefault="009674BE" w:rsidP="009674BE"/>
    <w:p w:rsidR="009674BE" w:rsidRDefault="009674BE" w:rsidP="009674BE">
      <w:r>
        <w:tab/>
        <w:t>// Create a texture for the framebuffer</w:t>
      </w:r>
    </w:p>
    <w:p w:rsidR="009674BE" w:rsidRDefault="009674BE" w:rsidP="009674BE">
      <w:r>
        <w:tab/>
        <w:t>glGenTextures(1, &amp;framebufferTexture);</w:t>
      </w:r>
    </w:p>
    <w:p w:rsidR="009674BE" w:rsidRDefault="009674BE" w:rsidP="009674BE"/>
    <w:p w:rsidR="009674BE" w:rsidRDefault="009674BE" w:rsidP="009674BE">
      <w:r>
        <w:tab/>
        <w:t>// Bind this texture so we can modify it.</w:t>
      </w:r>
    </w:p>
    <w:p w:rsidR="009674BE" w:rsidRDefault="009674BE" w:rsidP="009674BE">
      <w:r>
        <w:tab/>
        <w:t>glBindTexture(GL_TEXTURE_2D, framebufferTexture);</w:t>
      </w:r>
    </w:p>
    <w:p w:rsidR="009674BE" w:rsidRDefault="009674BE" w:rsidP="009674BE"/>
    <w:p w:rsidR="009674BE" w:rsidRDefault="009674BE" w:rsidP="009674BE">
      <w:r>
        <w:tab/>
        <w:t>//  Start the texture and give it a size but no data- of course if you resize you need to change your texture.</w:t>
      </w:r>
    </w:p>
    <w:p w:rsidR="009674BE" w:rsidRDefault="009674BE" w:rsidP="009674BE">
      <w:r>
        <w:tab/>
        <w:t>glTexImage2D(GL_TEXTURE_2D, 0, GL_RGB, windowWidth, windowHeight, 0, GL_RGB, GL_UNSIGNED_BYTE, 0);</w:t>
      </w:r>
    </w:p>
    <w:p w:rsidR="009674BE" w:rsidRDefault="009674BE" w:rsidP="009674BE"/>
    <w:p w:rsidR="009674BE" w:rsidRDefault="009674BE" w:rsidP="009674BE">
      <w:r>
        <w:tab/>
        <w:t>// filtering needed - future lecture</w:t>
      </w:r>
    </w:p>
    <w:p w:rsidR="009674BE" w:rsidRDefault="009674BE" w:rsidP="009674BE">
      <w:r>
        <w:tab/>
        <w:t>glTexParameteri(GL_TEXTURE_2D, GL_TEXTURE_MAG_FILTER, GL_LINEAR);</w:t>
      </w:r>
    </w:p>
    <w:p w:rsidR="009674BE" w:rsidRDefault="009674BE" w:rsidP="009674BE">
      <w:r>
        <w:tab/>
        <w:t>glTexParameteri(GL_TEXTURE_2D, GL_TEXTURE_MIN_FILTER, GL_LINEAR);</w:t>
      </w:r>
    </w:p>
    <w:p w:rsidR="009674BE" w:rsidRDefault="009674BE" w:rsidP="009674BE"/>
    <w:p w:rsidR="009674BE" w:rsidRDefault="009674BE" w:rsidP="009674BE">
      <w:r>
        <w:tab/>
        <w:t>// Depth buffer texture</w:t>
      </w:r>
      <w:r>
        <w:tab/>
        <w:t>- Need to attach depth too otherwise depth testing will not be performed.</w:t>
      </w:r>
    </w:p>
    <w:p w:rsidR="009674BE" w:rsidRDefault="009674BE" w:rsidP="009674BE">
      <w:r>
        <w:tab/>
        <w:t>glGenRenderbuffers(1, &amp;depthbuffer);</w:t>
      </w:r>
    </w:p>
    <w:p w:rsidR="009674BE" w:rsidRDefault="009674BE" w:rsidP="009674BE">
      <w:r>
        <w:tab/>
        <w:t>glBindRenderbuffer(GL_RENDERBUFFER, depthbuffer);</w:t>
      </w:r>
    </w:p>
    <w:p w:rsidR="009674BE" w:rsidRDefault="009674BE" w:rsidP="009674BE">
      <w:r>
        <w:tab/>
        <w:t>glRenderbufferStorage(GL_RENDERBUFFER, GL_DEPTH_COMPONENT, windowWidth, windowHeight);</w:t>
      </w:r>
    </w:p>
    <w:p w:rsidR="009674BE" w:rsidRDefault="009674BE" w:rsidP="009674BE">
      <w:r>
        <w:tab/>
        <w:t>glFramebufferRenderbuffer(GL_FRAMEBUFFER, GL_DEPTH_ATTACHMENT, GL_RENDERBUFFER, depthbuffer);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lastRenderedPageBreak/>
        <w:tab/>
        <w:t>// Create a quad to display our framebuffer</w:t>
      </w:r>
    </w:p>
    <w:p w:rsidR="009674BE" w:rsidRDefault="009674BE" w:rsidP="009674BE">
      <w:r>
        <w:tab/>
        <w:t>displayVertices.push_back(glm::vec2(-1.0f, 1.0f));</w:t>
      </w:r>
    </w:p>
    <w:p w:rsidR="009674BE" w:rsidRDefault="009674BE" w:rsidP="009674BE">
      <w:r>
        <w:tab/>
        <w:t>displayVertices.push_back(glm::vec2(-1.0f, -1.0f));</w:t>
      </w:r>
    </w:p>
    <w:p w:rsidR="009674BE" w:rsidRDefault="009674BE" w:rsidP="009674BE">
      <w:r>
        <w:tab/>
        <w:t>displayVertices.push_back(glm::vec2(1.0f, -1.0f));</w:t>
      </w:r>
    </w:p>
    <w:p w:rsidR="009674BE" w:rsidRDefault="009674BE" w:rsidP="009674BE">
      <w:r>
        <w:tab/>
        <w:t>displayVertices.push_back(glm::vec2(-1.0f, 1.0f));</w:t>
      </w:r>
    </w:p>
    <w:p w:rsidR="009674BE" w:rsidRDefault="009674BE" w:rsidP="009674BE">
      <w:r>
        <w:tab/>
        <w:t>displayVertices.push_back(glm::vec2(1.0f, -1.0f));</w:t>
      </w:r>
    </w:p>
    <w:p w:rsidR="009674BE" w:rsidRDefault="009674BE" w:rsidP="009674BE">
      <w:r>
        <w:tab/>
        <w:t>displayVertices.push_back(glm::vec2(1.0f, 1.0f));</w:t>
      </w:r>
    </w:p>
    <w:p w:rsidR="009674BE" w:rsidRDefault="009674BE" w:rsidP="009674BE"/>
    <w:p w:rsidR="009674BE" w:rsidRDefault="009674BE" w:rsidP="009674BE">
      <w:r>
        <w:tab/>
        <w:t>displayUvs.push_back(glm::vec2(0.0f, 1.0f));</w:t>
      </w:r>
    </w:p>
    <w:p w:rsidR="009674BE" w:rsidRDefault="009674BE" w:rsidP="009674BE">
      <w:r>
        <w:tab/>
        <w:t>displayUvs.push_back(glm::vec2(0.0f, 0.0f));</w:t>
      </w:r>
    </w:p>
    <w:p w:rsidR="009674BE" w:rsidRDefault="009674BE" w:rsidP="009674BE">
      <w:r>
        <w:tab/>
        <w:t>displayUvs.push_back(glm::vec2(1.0f, 0.0f));</w:t>
      </w:r>
    </w:p>
    <w:p w:rsidR="009674BE" w:rsidRDefault="009674BE" w:rsidP="009674BE">
      <w:r>
        <w:tab/>
        <w:t>displayUvs.push_back(glm::vec2(0.0f, 1.0f));</w:t>
      </w:r>
    </w:p>
    <w:p w:rsidR="009674BE" w:rsidRDefault="009674BE" w:rsidP="009674BE">
      <w:r>
        <w:tab/>
        <w:t>displayUvs.push_back(glm::vec2(1.0f, 0.0f));</w:t>
      </w:r>
    </w:p>
    <w:p w:rsidR="009674BE" w:rsidRDefault="009674BE" w:rsidP="009674BE">
      <w:r>
        <w:tab/>
        <w:t>displayUvs.push_back(glm::vec2(1.0f, 1.0f));</w:t>
      </w:r>
    </w:p>
    <w:p w:rsidR="009674BE" w:rsidRDefault="009674BE" w:rsidP="009674BE"/>
    <w:p w:rsidR="009674BE" w:rsidRDefault="009674BE" w:rsidP="009674BE">
      <w:r>
        <w:tab/>
        <w:t>glCreateBuffers(2, displayBuffer);</w:t>
      </w:r>
      <w:r>
        <w:tab/>
      </w:r>
      <w:r>
        <w:tab/>
        <w:t>// Create a new buffer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vertices</w:t>
      </w:r>
    </w:p>
    <w:p w:rsidR="009674BE" w:rsidRDefault="009674BE" w:rsidP="009674BE">
      <w:r>
        <w:tab/>
        <w:t>glNamedBufferStorage(displayBuffer[0], displayVertices.size() * sizeof(glm::vec2), &amp;displayVertices[0], GL_DYNAMIC_STORAGE_BIT);</w:t>
      </w:r>
    </w:p>
    <w:p w:rsidR="009674BE" w:rsidRDefault="009674BE" w:rsidP="009674BE">
      <w:r>
        <w:tab/>
        <w:t>glBindBuffer(GL_ARRAY_BUFFER, displayBuffer[0]);</w:t>
      </w:r>
      <w:r>
        <w:tab/>
        <w:t>// Bind Buffer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texture coordinates</w:t>
      </w:r>
    </w:p>
    <w:p w:rsidR="009674BE" w:rsidRDefault="009674BE" w:rsidP="009674BE">
      <w:r>
        <w:tab/>
        <w:t>glNamedBufferStorage(displayBuffer[1], displayUvs.size() * sizeof(glm::vec2), &amp;displayUvs[0], GL_DYNAMIC_STORAGE_BIT);</w:t>
      </w:r>
    </w:p>
    <w:p w:rsidR="009674BE" w:rsidRDefault="009674BE" w:rsidP="009674BE">
      <w:r>
        <w:tab/>
        <w:t>glBindBuffer(GL_ARRAY_BUFFER, displayBuffer[1]);</w:t>
      </w:r>
      <w:r>
        <w:tab/>
        <w:t>// Bind Buffer</w:t>
      </w:r>
    </w:p>
    <w:p w:rsidR="009674BE" w:rsidRDefault="009674BE" w:rsidP="009674BE"/>
    <w:p w:rsidR="009674BE" w:rsidRDefault="009674BE" w:rsidP="009674BE">
      <w:r>
        <w:tab/>
        <w:t>glCreateVertexArrays(1, &amp;displayVao);</w:t>
      </w:r>
      <w:r>
        <w:tab/>
      </w:r>
      <w:r>
        <w:tab/>
        <w:t>// Create Vertex Array Object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vertex position buffer to the vao and format</w:t>
      </w:r>
    </w:p>
    <w:p w:rsidR="009674BE" w:rsidRDefault="009674BE" w:rsidP="009674BE">
      <w:r>
        <w:tab/>
        <w:t>glVertexArrayVertexBuffer(displayVao, 0, displayBuffer[0], 0, sizeof(GLfloat) * 2);</w:t>
      </w:r>
    </w:p>
    <w:p w:rsidR="009674BE" w:rsidRDefault="009674BE" w:rsidP="009674BE">
      <w:r>
        <w:tab/>
        <w:t>glVertexArrayAttribFormat(displayVao, 0, 2, GL_FLOAT, GL_FALSE, 0);</w:t>
      </w:r>
    </w:p>
    <w:p w:rsidR="009674BE" w:rsidRDefault="009674BE" w:rsidP="009674BE">
      <w:r>
        <w:tab/>
        <w:t>glEnableVertexArrayAttrib(displayVao, 0);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Bind texture coordinate buffer to the vao and format</w:t>
      </w:r>
    </w:p>
    <w:p w:rsidR="009674BE" w:rsidRDefault="009674BE" w:rsidP="009674BE">
      <w:r>
        <w:tab/>
        <w:t>glVertexArrayVertexBuffer(displayVao, 1, displayBuffer[1], 0, sizeof(GLfloat) * 2);</w:t>
      </w:r>
    </w:p>
    <w:p w:rsidR="009674BE" w:rsidRDefault="009674BE" w:rsidP="009674BE">
      <w:r>
        <w:tab/>
        <w:t>glVertexArrayAttribFormat(displayVao, 1, 2, GL_FLOAT, GL_FALSE, 0);</w:t>
      </w:r>
    </w:p>
    <w:p w:rsidR="009674BE" w:rsidRDefault="009674BE" w:rsidP="009674BE">
      <w:r>
        <w:tab/>
        <w:t>glEnableVertexArrayAttrib(displayVao, 1);</w:t>
      </w:r>
      <w:r>
        <w:tab/>
        <w:t>// Enable Vertex Array Attribute</w:t>
      </w:r>
    </w:p>
    <w:p w:rsidR="009674BE" w:rsidRDefault="009674BE" w:rsidP="009674BE"/>
    <w:p w:rsidR="009674BE" w:rsidRDefault="009674BE" w:rsidP="009674BE">
      <w:r>
        <w:tab/>
        <w:t>glBindVertexArray(displayVao);</w:t>
      </w:r>
      <w:r>
        <w:tab/>
      </w:r>
      <w:r>
        <w:tab/>
      </w:r>
      <w:r>
        <w:tab/>
      </w:r>
      <w:r>
        <w:tab/>
        <w:t>// Bind VertexArrayObject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//load shaders</w:t>
      </w:r>
    </w:p>
    <w:p w:rsidR="009674BE" w:rsidRDefault="009674BE" w:rsidP="009674BE">
      <w:r>
        <w:tab/>
        <w:t>displayProgram = glCreateProgram();</w:t>
      </w:r>
    </w:p>
    <w:p w:rsidR="009674BE" w:rsidRDefault="009674BE" w:rsidP="009674BE"/>
    <w:p w:rsidR="009674BE" w:rsidRDefault="009674BE" w:rsidP="009674BE">
      <w:r>
        <w:tab/>
        <w:t>string dvs_text = readShader("vs_display.glsl"); static const char* dvs_source = dvs_text.c_str();</w:t>
      </w:r>
    </w:p>
    <w:p w:rsidR="009674BE" w:rsidRDefault="009674BE" w:rsidP="009674BE">
      <w:r>
        <w:tab/>
        <w:t>GLuint dvs = glCreateShader(GL_VERTEX_SHADER);</w:t>
      </w:r>
    </w:p>
    <w:p w:rsidR="009674BE" w:rsidRDefault="009674BE" w:rsidP="009674BE">
      <w:r>
        <w:tab/>
        <w:t>glShaderSource(dvs, 1, &amp;dvs_source, NULL);</w:t>
      </w:r>
    </w:p>
    <w:p w:rsidR="009674BE" w:rsidRDefault="009674BE" w:rsidP="009674BE">
      <w:r>
        <w:tab/>
        <w:t>glCompileShader(dvs);</w:t>
      </w:r>
    </w:p>
    <w:p w:rsidR="009674BE" w:rsidRDefault="009674BE" w:rsidP="009674BE">
      <w:r>
        <w:tab/>
        <w:t>checkErrorShader(dvs);</w:t>
      </w:r>
    </w:p>
    <w:p w:rsidR="009674BE" w:rsidRDefault="009674BE" w:rsidP="009674BE">
      <w:r>
        <w:tab/>
        <w:t>glAttachShader(displayProgram, dvs);</w:t>
      </w:r>
    </w:p>
    <w:p w:rsidR="009674BE" w:rsidRDefault="009674BE" w:rsidP="009674BE"/>
    <w:p w:rsidR="009674BE" w:rsidRDefault="009674BE" w:rsidP="009674BE">
      <w:r>
        <w:tab/>
        <w:t>string dfs_text = readShader("fs_display.glsl"); static const char* dfs_source = dfs_text.c_str();</w:t>
      </w:r>
    </w:p>
    <w:p w:rsidR="009674BE" w:rsidRDefault="009674BE" w:rsidP="009674BE">
      <w:r>
        <w:tab/>
        <w:t>GLuint dfs = glCreateShader(GL_FRAGMENT_SHADER);</w:t>
      </w:r>
    </w:p>
    <w:p w:rsidR="009674BE" w:rsidRDefault="009674BE" w:rsidP="009674BE">
      <w:r>
        <w:tab/>
        <w:t>glShaderSource(dfs, 1, &amp;dfs_source, NULL);</w:t>
      </w:r>
    </w:p>
    <w:p w:rsidR="009674BE" w:rsidRDefault="009674BE" w:rsidP="009674BE">
      <w:r>
        <w:tab/>
        <w:t>glCompileShader(dfs);</w:t>
      </w:r>
    </w:p>
    <w:p w:rsidR="009674BE" w:rsidRDefault="009674BE" w:rsidP="009674BE">
      <w:r>
        <w:tab/>
        <w:t>checkErrorShader(dfs);</w:t>
      </w:r>
    </w:p>
    <w:p w:rsidR="009674BE" w:rsidRDefault="009674BE" w:rsidP="009674BE">
      <w:r>
        <w:tab/>
        <w:t>glAttachShader(displayProgram, dfs);</w:t>
      </w:r>
    </w:p>
    <w:p w:rsidR="009674BE" w:rsidRDefault="009674BE" w:rsidP="009674BE"/>
    <w:p w:rsidR="009674BE" w:rsidRDefault="009674BE" w:rsidP="009674BE">
      <w:r>
        <w:tab/>
        <w:t>glLinkProgram(displayProgram);</w:t>
      </w:r>
    </w:p>
    <w:p w:rsidR="009674BE" w:rsidRDefault="009674BE" w:rsidP="009674BE">
      <w:r>
        <w:tab/>
        <w:t>glUseProgram(displayProgram);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update(GLfloat currentTime) {</w:t>
      </w:r>
    </w:p>
    <w:p w:rsidR="009674BE" w:rsidRDefault="009674BE" w:rsidP="009674BE"/>
    <w:p w:rsidR="009674BE" w:rsidRDefault="009674BE" w:rsidP="009674BE">
      <w:r>
        <w:tab/>
        <w:t>// calculate movement</w:t>
      </w:r>
    </w:p>
    <w:p w:rsidR="009674BE" w:rsidRDefault="009674BE" w:rsidP="009674BE">
      <w:r>
        <w:tab/>
        <w:t>GLfloat cameraSpeed = 1.0f * deltaTime;</w:t>
      </w:r>
    </w:p>
    <w:p w:rsidR="009674BE" w:rsidRDefault="009674BE" w:rsidP="009674BE">
      <w:r>
        <w:tab/>
        <w:t>if (keyStatus[GLFW_KEY_W]) cameraPosition += cameraSpeed * cameraFront;</w:t>
      </w:r>
    </w:p>
    <w:p w:rsidR="009674BE" w:rsidRDefault="009674BE" w:rsidP="009674BE">
      <w:r>
        <w:tab/>
        <w:t>if (keyStatus[GLFW_KEY_S]) cameraPosition -= cameraSpeed * cameraFront;</w:t>
      </w:r>
    </w:p>
    <w:p w:rsidR="009674BE" w:rsidRDefault="009674BE" w:rsidP="009674BE">
      <w:r>
        <w:tab/>
        <w:t>if (keyStatus[GLFW_KEY_A]) cameraPosition -= glm::normalize(glm::cross(cameraFront, cameraUp)) * cameraSpeed;</w:t>
      </w:r>
    </w:p>
    <w:p w:rsidR="009674BE" w:rsidRDefault="009674BE" w:rsidP="009674BE">
      <w:r>
        <w:tab/>
        <w:t>if (keyStatus[GLFW_KEY_D]) cameraPosition += glm::normalize(glm::cross(cameraFront, cameraUp)) * cameraSpeed;</w:t>
      </w:r>
    </w:p>
    <w:p w:rsidR="009674BE" w:rsidRDefault="009674BE" w:rsidP="009674BE"/>
    <w:p w:rsidR="009674BE" w:rsidRDefault="009674BE" w:rsidP="009674BE">
      <w:r>
        <w:tab/>
        <w:t>if (keyStatus[GLFW_KEY_L] &amp;&amp; (movingLight == false)) {</w:t>
      </w:r>
    </w:p>
    <w:p w:rsidR="009674BE" w:rsidRDefault="009674BE" w:rsidP="009674BE">
      <w:r>
        <w:tab/>
      </w:r>
      <w:r>
        <w:tab/>
        <w:t>cout &lt;&lt; "Change mode to moving light...\n";</w:t>
      </w:r>
    </w:p>
    <w:p w:rsidR="009674BE" w:rsidRDefault="009674BE" w:rsidP="009674BE">
      <w:r>
        <w:tab/>
      </w:r>
      <w:r>
        <w:tab/>
        <w:t>movingLight = true;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if (keyStatus[GLFW_KEY_M] &amp;&amp; (movingLight == true)) {</w:t>
      </w:r>
    </w:p>
    <w:p w:rsidR="009674BE" w:rsidRDefault="009674BE" w:rsidP="009674BE">
      <w:r>
        <w:tab/>
      </w:r>
      <w:r>
        <w:tab/>
        <w:t>cout &lt;&lt; "Change mode to moving object...\n";</w:t>
      </w:r>
    </w:p>
    <w:p w:rsidR="009674BE" w:rsidRDefault="009674BE" w:rsidP="009674BE">
      <w:r>
        <w:tab/>
      </w:r>
      <w:r>
        <w:tab/>
        <w:t>movingLight = false;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(keyStatus[GLFW_KEY_0] &amp;&amp; (movingLight == true)) {</w:t>
      </w:r>
    </w:p>
    <w:p w:rsidR="009674BE" w:rsidRDefault="009674BE" w:rsidP="009674BE">
      <w:r>
        <w:tab/>
      </w:r>
      <w:r>
        <w:tab/>
        <w:t>movingLightNumber = 0;  cout &lt;&lt; "Moving light 0...\n";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if (keyStatus[GLFW_KEY_1] &amp;&amp; (movingLight == true)) {</w:t>
      </w:r>
    </w:p>
    <w:p w:rsidR="009674BE" w:rsidRDefault="009674BE" w:rsidP="009674BE">
      <w:r>
        <w:tab/>
      </w:r>
      <w:r>
        <w:tab/>
        <w:t>movingLightNumber = 1;  cout &lt;&lt; "Moving light 1...\n";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if (keyStatus[GLFW_KEY_2] &amp;&amp; (movingLight == true)) {</w:t>
      </w:r>
    </w:p>
    <w:p w:rsidR="009674BE" w:rsidRDefault="009674BE" w:rsidP="009674BE">
      <w:r>
        <w:tab/>
      </w:r>
      <w:r>
        <w:tab/>
        <w:t>movingLightNumber = 2;  cout &lt;&lt; "Moving light 2...\n";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if (keyStatus[GLFW_KEY_3] &amp;&amp; (movingLight == true)) {</w:t>
      </w:r>
    </w:p>
    <w:p w:rsidR="009674BE" w:rsidRDefault="009674BE" w:rsidP="009674BE">
      <w:r>
        <w:tab/>
      </w:r>
      <w:r>
        <w:tab/>
        <w:t>movingLightNumber = 3;  cout &lt;&lt; "Moving light 3...\n";</w:t>
      </w:r>
    </w:p>
    <w:p w:rsidR="009674BE" w:rsidRDefault="009674BE" w:rsidP="009674BE">
      <w:r>
        <w:lastRenderedPageBreak/>
        <w:tab/>
        <w:t>}</w:t>
      </w:r>
    </w:p>
    <w:p w:rsidR="009674BE" w:rsidRDefault="009674BE" w:rsidP="009674BE"/>
    <w:p w:rsidR="009674BE" w:rsidRDefault="009674BE" w:rsidP="009674BE">
      <w:r>
        <w:tab/>
        <w:t>if (keyStatus[GLFW_KEY_Y])</w:t>
      </w:r>
    </w:p>
    <w:p w:rsidR="009674BE" w:rsidRDefault="009674BE" w:rsidP="009674BE">
      <w:r>
        <w:tab/>
      </w:r>
      <w:r>
        <w:tab/>
        <w:t>rotate1[0] = true;</w:t>
      </w:r>
    </w:p>
    <w:p w:rsidR="009674BE" w:rsidRDefault="009674BE" w:rsidP="009674BE">
      <w:r>
        <w:tab/>
        <w:t>if (keyStatus[GLFW_KEY_U])</w:t>
      </w:r>
    </w:p>
    <w:p w:rsidR="009674BE" w:rsidRDefault="009674BE" w:rsidP="009674BE">
      <w:r>
        <w:tab/>
      </w:r>
      <w:r>
        <w:tab/>
        <w:t>rotate1[1] = true;</w:t>
      </w:r>
    </w:p>
    <w:p w:rsidR="009674BE" w:rsidRDefault="009674BE" w:rsidP="009674BE">
      <w:r>
        <w:tab/>
        <w:t>if (keyStatus[GLFW_KEY_I])</w:t>
      </w:r>
    </w:p>
    <w:p w:rsidR="009674BE" w:rsidRDefault="009674BE" w:rsidP="009674BE">
      <w:r>
        <w:tab/>
      </w:r>
      <w:r>
        <w:tab/>
        <w:t>rotate1[2] = true;</w:t>
      </w:r>
    </w:p>
    <w:p w:rsidR="009674BE" w:rsidRDefault="009674BE" w:rsidP="009674BE">
      <w:r>
        <w:tab/>
        <w:t>if (keyStatus[GLFW_KEY_H])</w:t>
      </w:r>
    </w:p>
    <w:p w:rsidR="009674BE" w:rsidRDefault="009674BE" w:rsidP="009674BE">
      <w:r>
        <w:tab/>
      </w:r>
      <w:r>
        <w:tab/>
        <w:t>rotate1[3] = true;</w:t>
      </w:r>
    </w:p>
    <w:p w:rsidR="009674BE" w:rsidRDefault="009674BE" w:rsidP="009674BE">
      <w:r>
        <w:tab/>
        <w:t>if (keyStatus[GLFW_KEY_J])</w:t>
      </w:r>
    </w:p>
    <w:p w:rsidR="009674BE" w:rsidRDefault="009674BE" w:rsidP="009674BE">
      <w:r>
        <w:tab/>
      </w:r>
      <w:r>
        <w:tab/>
        <w:t>rotate1[4] = true;</w:t>
      </w:r>
    </w:p>
    <w:p w:rsidR="009674BE" w:rsidRDefault="009674BE" w:rsidP="009674BE">
      <w:r>
        <w:tab/>
        <w:t>if (keyStatus[GLFW_KEY_K])</w:t>
      </w:r>
    </w:p>
    <w:p w:rsidR="009674BE" w:rsidRDefault="009674BE" w:rsidP="009674BE">
      <w:r>
        <w:tab/>
      </w:r>
      <w:r>
        <w:tab/>
        <w:t>rotate1[5] = true;</w:t>
      </w:r>
    </w:p>
    <w:p w:rsidR="009674BE" w:rsidRDefault="009674BE" w:rsidP="009674BE">
      <w:r>
        <w:tab/>
        <w:t>if (keyStatus[GLFW_KEY_B])</w:t>
      </w:r>
    </w:p>
    <w:p w:rsidR="009674BE" w:rsidRDefault="009674BE" w:rsidP="009674BE">
      <w:r>
        <w:tab/>
      </w:r>
      <w:r>
        <w:tab/>
        <w:t>rotate1[6] = true;</w:t>
      </w:r>
    </w:p>
    <w:p w:rsidR="009674BE" w:rsidRDefault="009674BE" w:rsidP="009674BE">
      <w:r>
        <w:tab/>
        <w:t>if (keyStatus[GLFW_KEY_N])</w:t>
      </w:r>
    </w:p>
    <w:p w:rsidR="009674BE" w:rsidRDefault="009674BE" w:rsidP="009674BE">
      <w:r>
        <w:tab/>
      </w:r>
      <w:r>
        <w:tab/>
        <w:t>rotate1[7] = true;</w:t>
      </w:r>
    </w:p>
    <w:p w:rsidR="009674BE" w:rsidRDefault="009674BE" w:rsidP="009674BE">
      <w:r>
        <w:tab/>
        <w:t>if (keyStatus[GLFW_KEY_M])</w:t>
      </w:r>
    </w:p>
    <w:p w:rsidR="009674BE" w:rsidRDefault="009674BE" w:rsidP="009674BE">
      <w:r>
        <w:tab/>
      </w:r>
      <w:r>
        <w:tab/>
        <w:t>rotate1[8] = true;</w:t>
      </w:r>
    </w:p>
    <w:p w:rsidR="009674BE" w:rsidRDefault="009674BE" w:rsidP="009674BE"/>
    <w:p w:rsidR="009674BE" w:rsidRDefault="009674BE" w:rsidP="009674BE">
      <w:r>
        <w:tab/>
        <w:t>if (rotate1[0]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modelAngle2[1] += 0.1;</w:t>
      </w:r>
    </w:p>
    <w:p w:rsidR="009674BE" w:rsidRDefault="009674BE" w:rsidP="009674BE">
      <w:r>
        <w:tab/>
      </w:r>
      <w:r>
        <w:tab/>
        <w:t>modelAngle2[4] += 0.1;</w:t>
      </w:r>
    </w:p>
    <w:p w:rsidR="009674BE" w:rsidRDefault="009674BE" w:rsidP="009674BE">
      <w:r>
        <w:tab/>
      </w:r>
      <w:r>
        <w:tab/>
        <w:t>modelAngle2[7] += 0.1;</w:t>
      </w:r>
    </w:p>
    <w:p w:rsidR="009674BE" w:rsidRDefault="009674BE" w:rsidP="009674BE">
      <w:r>
        <w:tab/>
      </w:r>
      <w:r>
        <w:tab/>
        <w:t>modelAngle2[10] += 0.1;</w:t>
      </w:r>
    </w:p>
    <w:p w:rsidR="009674BE" w:rsidRDefault="009674BE" w:rsidP="009674BE">
      <w:r>
        <w:tab/>
      </w:r>
      <w:r>
        <w:tab/>
        <w:t>modelAngle2[13] += 0.1;</w:t>
      </w:r>
    </w:p>
    <w:p w:rsidR="009674BE" w:rsidRDefault="009674BE" w:rsidP="009674BE">
      <w:r>
        <w:tab/>
      </w:r>
      <w:r>
        <w:tab/>
        <w:t>modelAngle2[16] += 0.1;</w:t>
      </w:r>
    </w:p>
    <w:p w:rsidR="009674BE" w:rsidRDefault="009674BE" w:rsidP="009674BE">
      <w:r>
        <w:tab/>
      </w:r>
      <w:r>
        <w:tab/>
        <w:t>modelAngle2[19] += 0.1;</w:t>
      </w:r>
    </w:p>
    <w:p w:rsidR="009674BE" w:rsidRDefault="009674BE" w:rsidP="009674BE">
      <w:r>
        <w:tab/>
      </w:r>
      <w:r>
        <w:tab/>
        <w:t>modelAngle2[22] += 0.1;</w:t>
      </w:r>
    </w:p>
    <w:p w:rsidR="009674BE" w:rsidRDefault="009674BE" w:rsidP="009674BE">
      <w:r>
        <w:lastRenderedPageBreak/>
        <w:tab/>
      </w:r>
      <w:r>
        <w:tab/>
        <w:t>modelAngle2[25]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rotate1[0]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rotate1[0]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modelAngle2[1] = 0.0;</w:t>
      </w:r>
    </w:p>
    <w:p w:rsidR="009674BE" w:rsidRDefault="009674BE" w:rsidP="009674BE">
      <w:r>
        <w:tab/>
      </w:r>
      <w:r>
        <w:tab/>
      </w:r>
      <w:r>
        <w:tab/>
        <w:t>modelAngle2[4] = 0.0;</w:t>
      </w:r>
    </w:p>
    <w:p w:rsidR="009674BE" w:rsidRDefault="009674BE" w:rsidP="009674BE">
      <w:r>
        <w:tab/>
      </w:r>
      <w:r>
        <w:tab/>
      </w:r>
      <w:r>
        <w:tab/>
        <w:t>modelAngle2[7] = 0.0;</w:t>
      </w:r>
    </w:p>
    <w:p w:rsidR="009674BE" w:rsidRDefault="009674BE" w:rsidP="009674BE">
      <w:r>
        <w:tab/>
      </w:r>
      <w:r>
        <w:tab/>
      </w:r>
      <w:r>
        <w:tab/>
        <w:t>modelAngle2[10] = 0.0;</w:t>
      </w:r>
    </w:p>
    <w:p w:rsidR="009674BE" w:rsidRDefault="009674BE" w:rsidP="009674BE">
      <w:r>
        <w:tab/>
      </w:r>
      <w:r>
        <w:tab/>
      </w:r>
      <w:r>
        <w:tab/>
        <w:t>modelAngle2[13] = 0.0;</w:t>
      </w:r>
    </w:p>
    <w:p w:rsidR="009674BE" w:rsidRDefault="009674BE" w:rsidP="009674BE">
      <w:r>
        <w:tab/>
      </w:r>
      <w:r>
        <w:tab/>
      </w:r>
      <w:r>
        <w:tab/>
        <w:t>modelAngle2[16] = 0.0;</w:t>
      </w:r>
    </w:p>
    <w:p w:rsidR="009674BE" w:rsidRDefault="009674BE" w:rsidP="009674BE">
      <w:r>
        <w:tab/>
      </w:r>
      <w:r>
        <w:tab/>
      </w:r>
      <w:r>
        <w:tab/>
        <w:t>modelAngle2[19] = 0.0;</w:t>
      </w:r>
    </w:p>
    <w:p w:rsidR="009674BE" w:rsidRDefault="009674BE" w:rsidP="009674BE">
      <w:r>
        <w:tab/>
      </w:r>
      <w:r>
        <w:tab/>
      </w:r>
      <w:r>
        <w:tab/>
        <w:t>modelAngle2[22] = 0.0;</w:t>
      </w:r>
    </w:p>
    <w:p w:rsidR="009674BE" w:rsidRDefault="009674BE" w:rsidP="009674BE">
      <w:r>
        <w:tab/>
      </w:r>
      <w:r>
        <w:tab/>
      </w:r>
      <w:r>
        <w:tab/>
        <w:t>modelAngle2[25]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(rotate1[1]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modelAngle2[0] += 0.1;</w:t>
      </w:r>
    </w:p>
    <w:p w:rsidR="009674BE" w:rsidRDefault="009674BE" w:rsidP="009674BE">
      <w:r>
        <w:tab/>
      </w:r>
      <w:r>
        <w:tab/>
        <w:t>modelAngle2[3] += 0.1;</w:t>
      </w:r>
    </w:p>
    <w:p w:rsidR="009674BE" w:rsidRDefault="009674BE" w:rsidP="009674BE">
      <w:r>
        <w:tab/>
      </w:r>
      <w:r>
        <w:tab/>
        <w:t>modelAngle2[6] += 0.1;</w:t>
      </w:r>
    </w:p>
    <w:p w:rsidR="009674BE" w:rsidRDefault="009674BE" w:rsidP="009674BE">
      <w:r>
        <w:tab/>
      </w:r>
      <w:r>
        <w:tab/>
        <w:t>modelAngle2[9] += 0.1;</w:t>
      </w:r>
    </w:p>
    <w:p w:rsidR="009674BE" w:rsidRDefault="009674BE" w:rsidP="009674BE">
      <w:r>
        <w:tab/>
      </w:r>
      <w:r>
        <w:tab/>
        <w:t>modelAngle2[12] += 0.1;</w:t>
      </w:r>
    </w:p>
    <w:p w:rsidR="009674BE" w:rsidRDefault="009674BE" w:rsidP="009674BE">
      <w:r>
        <w:tab/>
      </w:r>
      <w:r>
        <w:tab/>
        <w:t>modelAngle2[15] += 0.1;</w:t>
      </w:r>
    </w:p>
    <w:p w:rsidR="009674BE" w:rsidRDefault="009674BE" w:rsidP="009674BE">
      <w:r>
        <w:tab/>
      </w:r>
      <w:r>
        <w:tab/>
        <w:t>modelAngle2[18] += 0.1;</w:t>
      </w:r>
    </w:p>
    <w:p w:rsidR="009674BE" w:rsidRDefault="009674BE" w:rsidP="009674BE">
      <w:r>
        <w:tab/>
      </w:r>
      <w:r>
        <w:tab/>
        <w:t>modelAngle2[21] += 0.1;</w:t>
      </w:r>
    </w:p>
    <w:p w:rsidR="009674BE" w:rsidRDefault="009674BE" w:rsidP="009674BE">
      <w:r>
        <w:tab/>
      </w:r>
      <w:r>
        <w:tab/>
        <w:t>modelAngle2[24]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rotate1[1] == true)</w:t>
      </w:r>
    </w:p>
    <w:p w:rsidR="009674BE" w:rsidRDefault="009674BE" w:rsidP="009674BE">
      <w:r>
        <w:lastRenderedPageBreak/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rotate1[1]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modelAngle2[0] = 0.0;</w:t>
      </w:r>
    </w:p>
    <w:p w:rsidR="009674BE" w:rsidRDefault="009674BE" w:rsidP="009674BE">
      <w:r>
        <w:tab/>
      </w:r>
      <w:r>
        <w:tab/>
      </w:r>
      <w:r>
        <w:tab/>
        <w:t>modelAngle2[3] = 0.0;</w:t>
      </w:r>
    </w:p>
    <w:p w:rsidR="009674BE" w:rsidRDefault="009674BE" w:rsidP="009674BE">
      <w:r>
        <w:tab/>
      </w:r>
      <w:r>
        <w:tab/>
      </w:r>
      <w:r>
        <w:tab/>
        <w:t>modelAngle2[6] = 0.0;</w:t>
      </w:r>
    </w:p>
    <w:p w:rsidR="009674BE" w:rsidRDefault="009674BE" w:rsidP="009674BE">
      <w:r>
        <w:tab/>
      </w:r>
      <w:r>
        <w:tab/>
      </w:r>
      <w:r>
        <w:tab/>
        <w:t>modelAngle2[9] = 0.0;</w:t>
      </w:r>
    </w:p>
    <w:p w:rsidR="009674BE" w:rsidRDefault="009674BE" w:rsidP="009674BE">
      <w:r>
        <w:tab/>
      </w:r>
      <w:r>
        <w:tab/>
      </w:r>
      <w:r>
        <w:tab/>
        <w:t>modelAngle2[12] = 0.0;</w:t>
      </w:r>
    </w:p>
    <w:p w:rsidR="009674BE" w:rsidRDefault="009674BE" w:rsidP="009674BE">
      <w:r>
        <w:tab/>
      </w:r>
      <w:r>
        <w:tab/>
      </w:r>
      <w:r>
        <w:tab/>
        <w:t>modelAngle2[15] = 0.0;</w:t>
      </w:r>
    </w:p>
    <w:p w:rsidR="009674BE" w:rsidRDefault="009674BE" w:rsidP="009674BE">
      <w:r>
        <w:tab/>
      </w:r>
      <w:r>
        <w:tab/>
      </w:r>
      <w:r>
        <w:tab/>
        <w:t>modelAngle2[18] = 0.0;</w:t>
      </w:r>
    </w:p>
    <w:p w:rsidR="009674BE" w:rsidRDefault="009674BE" w:rsidP="009674BE">
      <w:r>
        <w:tab/>
      </w:r>
      <w:r>
        <w:tab/>
      </w:r>
      <w:r>
        <w:tab/>
        <w:t>modelAngle2[21] = 0.0;</w:t>
      </w:r>
    </w:p>
    <w:p w:rsidR="009674BE" w:rsidRDefault="009674BE" w:rsidP="009674BE">
      <w:r>
        <w:tab/>
      </w:r>
      <w:r>
        <w:tab/>
      </w:r>
      <w:r>
        <w:tab/>
        <w:t>modelAngle2[24]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(rotate1[2]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modelAngle2[2] += 0.1;</w:t>
      </w:r>
    </w:p>
    <w:p w:rsidR="009674BE" w:rsidRDefault="009674BE" w:rsidP="009674BE">
      <w:r>
        <w:tab/>
      </w:r>
      <w:r>
        <w:tab/>
        <w:t>modelAngle2[5] += 0.1;</w:t>
      </w:r>
    </w:p>
    <w:p w:rsidR="009674BE" w:rsidRDefault="009674BE" w:rsidP="009674BE">
      <w:r>
        <w:tab/>
      </w:r>
      <w:r>
        <w:tab/>
        <w:t>modelAngle2[8] += 0.1;</w:t>
      </w:r>
    </w:p>
    <w:p w:rsidR="009674BE" w:rsidRDefault="009674BE" w:rsidP="009674BE">
      <w:r>
        <w:tab/>
      </w:r>
      <w:r>
        <w:tab/>
        <w:t>modelAngle2[11] += 0.1;</w:t>
      </w:r>
    </w:p>
    <w:p w:rsidR="009674BE" w:rsidRDefault="009674BE" w:rsidP="009674BE">
      <w:r>
        <w:tab/>
      </w:r>
      <w:r>
        <w:tab/>
        <w:t>modelAngle2[14] += 0.1;</w:t>
      </w:r>
    </w:p>
    <w:p w:rsidR="009674BE" w:rsidRDefault="009674BE" w:rsidP="009674BE">
      <w:r>
        <w:tab/>
      </w:r>
      <w:r>
        <w:tab/>
        <w:t>modelAngle2[17] += 0.1;</w:t>
      </w:r>
    </w:p>
    <w:p w:rsidR="009674BE" w:rsidRDefault="009674BE" w:rsidP="009674BE">
      <w:r>
        <w:tab/>
      </w:r>
      <w:r>
        <w:tab/>
        <w:t>modelAngle2[20] += 0.1;</w:t>
      </w:r>
    </w:p>
    <w:p w:rsidR="009674BE" w:rsidRDefault="009674BE" w:rsidP="009674BE">
      <w:r>
        <w:tab/>
      </w:r>
      <w:r>
        <w:tab/>
        <w:t>modelAngle2[23] += 0.1;</w:t>
      </w:r>
    </w:p>
    <w:p w:rsidR="009674BE" w:rsidRDefault="009674BE" w:rsidP="009674BE">
      <w:r>
        <w:tab/>
      </w:r>
      <w:r>
        <w:tab/>
        <w:t>modelAngle2[26]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rotate1[2]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rotate1[2]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lastRenderedPageBreak/>
        <w:tab/>
      </w:r>
      <w:r>
        <w:tab/>
      </w:r>
      <w:r>
        <w:tab/>
        <w:t>modelAngle2[2] = 0.0;</w:t>
      </w:r>
    </w:p>
    <w:p w:rsidR="009674BE" w:rsidRDefault="009674BE" w:rsidP="009674BE">
      <w:r>
        <w:tab/>
      </w:r>
      <w:r>
        <w:tab/>
      </w:r>
      <w:r>
        <w:tab/>
        <w:t>modelAngle2[5] = 0.0;</w:t>
      </w:r>
    </w:p>
    <w:p w:rsidR="009674BE" w:rsidRDefault="009674BE" w:rsidP="009674BE">
      <w:r>
        <w:tab/>
      </w:r>
      <w:r>
        <w:tab/>
      </w:r>
      <w:r>
        <w:tab/>
        <w:t>modelAngle2[8] = 0.0;</w:t>
      </w:r>
    </w:p>
    <w:p w:rsidR="009674BE" w:rsidRDefault="009674BE" w:rsidP="009674BE">
      <w:r>
        <w:tab/>
      </w:r>
      <w:r>
        <w:tab/>
      </w:r>
      <w:r>
        <w:tab/>
        <w:t>modelAngle2[11] = 0.0;</w:t>
      </w:r>
    </w:p>
    <w:p w:rsidR="009674BE" w:rsidRDefault="009674BE" w:rsidP="009674BE">
      <w:r>
        <w:tab/>
      </w:r>
      <w:r>
        <w:tab/>
      </w:r>
      <w:r>
        <w:tab/>
        <w:t>modelAngle2[14] = 0.0;</w:t>
      </w:r>
    </w:p>
    <w:p w:rsidR="009674BE" w:rsidRDefault="009674BE" w:rsidP="009674BE">
      <w:r>
        <w:tab/>
      </w:r>
      <w:r>
        <w:tab/>
      </w:r>
      <w:r>
        <w:tab/>
        <w:t>modelAngle2[17] = 0.0;</w:t>
      </w:r>
    </w:p>
    <w:p w:rsidR="009674BE" w:rsidRDefault="009674BE" w:rsidP="009674BE">
      <w:r>
        <w:tab/>
      </w:r>
      <w:r>
        <w:tab/>
      </w:r>
      <w:r>
        <w:tab/>
        <w:t>modelAngle2[20] = 0.0;</w:t>
      </w:r>
    </w:p>
    <w:p w:rsidR="009674BE" w:rsidRDefault="009674BE" w:rsidP="009674BE">
      <w:r>
        <w:tab/>
      </w:r>
      <w:r>
        <w:tab/>
      </w:r>
      <w:r>
        <w:tab/>
        <w:t>modelAngle2[23] = 0.0;</w:t>
      </w:r>
    </w:p>
    <w:p w:rsidR="009674BE" w:rsidRDefault="009674BE" w:rsidP="009674BE">
      <w:r>
        <w:tab/>
      </w:r>
      <w:r>
        <w:tab/>
      </w:r>
      <w:r>
        <w:tab/>
        <w:t>modelAngle2[26]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(rotate1[3]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modelAngle3[18] += 0.1;</w:t>
      </w:r>
    </w:p>
    <w:p w:rsidR="009674BE" w:rsidRDefault="009674BE" w:rsidP="009674BE">
      <w:r>
        <w:tab/>
      </w:r>
      <w:r>
        <w:tab/>
        <w:t>modelAngle3[19] += 0.1;</w:t>
      </w:r>
    </w:p>
    <w:p w:rsidR="009674BE" w:rsidRDefault="009674BE" w:rsidP="009674BE">
      <w:r>
        <w:tab/>
      </w:r>
      <w:r>
        <w:tab/>
        <w:t>modelAngle3[20] += 0.1;</w:t>
      </w:r>
    </w:p>
    <w:p w:rsidR="009674BE" w:rsidRDefault="009674BE" w:rsidP="009674BE">
      <w:r>
        <w:tab/>
      </w:r>
      <w:r>
        <w:tab/>
        <w:t>modelAngle3[21] += 0.1;</w:t>
      </w:r>
    </w:p>
    <w:p w:rsidR="009674BE" w:rsidRDefault="009674BE" w:rsidP="009674BE">
      <w:r>
        <w:tab/>
      </w:r>
      <w:r>
        <w:tab/>
        <w:t>modelAngle3[22] += 0.1;</w:t>
      </w:r>
    </w:p>
    <w:p w:rsidR="009674BE" w:rsidRDefault="009674BE" w:rsidP="009674BE">
      <w:r>
        <w:tab/>
      </w:r>
      <w:r>
        <w:tab/>
        <w:t>modelAngle3[23] += 0.1;</w:t>
      </w:r>
    </w:p>
    <w:p w:rsidR="009674BE" w:rsidRDefault="009674BE" w:rsidP="009674BE">
      <w:r>
        <w:tab/>
      </w:r>
      <w:r>
        <w:tab/>
        <w:t>modelAngle3[24] += 0.1;</w:t>
      </w:r>
    </w:p>
    <w:p w:rsidR="009674BE" w:rsidRDefault="009674BE" w:rsidP="009674BE">
      <w:r>
        <w:tab/>
      </w:r>
      <w:r>
        <w:tab/>
        <w:t>modelAngle3[25] += 0.1;</w:t>
      </w:r>
    </w:p>
    <w:p w:rsidR="009674BE" w:rsidRDefault="009674BE" w:rsidP="009674BE">
      <w:r>
        <w:tab/>
      </w:r>
      <w:r>
        <w:tab/>
        <w:t>modelAngle3[26]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rotate1[3]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rotate1[3]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modelAngle3[18] = 0.0;</w:t>
      </w:r>
    </w:p>
    <w:p w:rsidR="009674BE" w:rsidRDefault="009674BE" w:rsidP="009674BE">
      <w:r>
        <w:tab/>
      </w:r>
      <w:r>
        <w:tab/>
      </w:r>
      <w:r>
        <w:tab/>
        <w:t>modelAngle3[19] = 0.0;</w:t>
      </w:r>
    </w:p>
    <w:p w:rsidR="009674BE" w:rsidRDefault="009674BE" w:rsidP="009674BE">
      <w:r>
        <w:tab/>
      </w:r>
      <w:r>
        <w:tab/>
      </w:r>
      <w:r>
        <w:tab/>
        <w:t>modelAngle3[20] = 0.0;</w:t>
      </w:r>
    </w:p>
    <w:p w:rsidR="009674BE" w:rsidRDefault="009674BE" w:rsidP="009674BE">
      <w:r>
        <w:lastRenderedPageBreak/>
        <w:tab/>
      </w:r>
      <w:r>
        <w:tab/>
      </w:r>
      <w:r>
        <w:tab/>
        <w:t>modelAngle3[21] = 0.0;</w:t>
      </w:r>
    </w:p>
    <w:p w:rsidR="009674BE" w:rsidRDefault="009674BE" w:rsidP="009674BE">
      <w:r>
        <w:tab/>
      </w:r>
      <w:r>
        <w:tab/>
      </w:r>
      <w:r>
        <w:tab/>
        <w:t>modelAngle3[22] = 0.0;</w:t>
      </w:r>
    </w:p>
    <w:p w:rsidR="009674BE" w:rsidRDefault="009674BE" w:rsidP="009674BE">
      <w:r>
        <w:tab/>
      </w:r>
      <w:r>
        <w:tab/>
      </w:r>
      <w:r>
        <w:tab/>
        <w:t>modelAngle3[23] = 0.0;</w:t>
      </w:r>
    </w:p>
    <w:p w:rsidR="009674BE" w:rsidRDefault="009674BE" w:rsidP="009674BE">
      <w:r>
        <w:tab/>
      </w:r>
      <w:r>
        <w:tab/>
      </w:r>
      <w:r>
        <w:tab/>
        <w:t>modelAngle3[24] = 0.0;</w:t>
      </w:r>
    </w:p>
    <w:p w:rsidR="009674BE" w:rsidRDefault="009674BE" w:rsidP="009674BE">
      <w:r>
        <w:tab/>
      </w:r>
      <w:r>
        <w:tab/>
      </w:r>
      <w:r>
        <w:tab/>
        <w:t>modelAngle3[25] = 0.0;</w:t>
      </w:r>
    </w:p>
    <w:p w:rsidR="009674BE" w:rsidRDefault="009674BE" w:rsidP="009674BE">
      <w:r>
        <w:tab/>
      </w:r>
      <w:r>
        <w:tab/>
      </w:r>
      <w:r>
        <w:tab/>
        <w:t>modelAngle3[26]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/>
    <w:p w:rsidR="009674BE" w:rsidRDefault="009674BE" w:rsidP="009674BE"/>
    <w:p w:rsidR="009674BE" w:rsidRDefault="009674BE" w:rsidP="009674BE"/>
    <w:p w:rsidR="009674BE" w:rsidRDefault="009674BE" w:rsidP="009674BE">
      <w:r>
        <w:tab/>
        <w:t>if (rotate1[4]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modelAngle3[0] += 0.1;</w:t>
      </w:r>
    </w:p>
    <w:p w:rsidR="009674BE" w:rsidRDefault="009674BE" w:rsidP="009674BE">
      <w:r>
        <w:tab/>
      </w:r>
      <w:r>
        <w:tab/>
        <w:t>modelAngle3[1] += 0.1;</w:t>
      </w:r>
    </w:p>
    <w:p w:rsidR="009674BE" w:rsidRDefault="009674BE" w:rsidP="009674BE">
      <w:r>
        <w:tab/>
      </w:r>
      <w:r>
        <w:tab/>
        <w:t>modelAngle3[2] += 0.1;</w:t>
      </w:r>
    </w:p>
    <w:p w:rsidR="009674BE" w:rsidRDefault="009674BE" w:rsidP="009674BE">
      <w:r>
        <w:tab/>
      </w:r>
      <w:r>
        <w:tab/>
        <w:t>modelAngle3[3] += 0.1;</w:t>
      </w:r>
    </w:p>
    <w:p w:rsidR="009674BE" w:rsidRDefault="009674BE" w:rsidP="009674BE">
      <w:r>
        <w:tab/>
      </w:r>
      <w:r>
        <w:tab/>
        <w:t>modelAngle3[4] += 0.1;</w:t>
      </w:r>
    </w:p>
    <w:p w:rsidR="009674BE" w:rsidRDefault="009674BE" w:rsidP="009674BE">
      <w:r>
        <w:tab/>
      </w:r>
      <w:r>
        <w:tab/>
        <w:t>modelAngle3[5] += 0.1;</w:t>
      </w:r>
    </w:p>
    <w:p w:rsidR="009674BE" w:rsidRDefault="009674BE" w:rsidP="009674BE">
      <w:r>
        <w:tab/>
      </w:r>
      <w:r>
        <w:tab/>
        <w:t>modelAngle3[6] += 0.1;</w:t>
      </w:r>
    </w:p>
    <w:p w:rsidR="009674BE" w:rsidRDefault="009674BE" w:rsidP="009674BE">
      <w:r>
        <w:tab/>
      </w:r>
      <w:r>
        <w:tab/>
        <w:t>modelAngle3[7] += 0.1;</w:t>
      </w:r>
    </w:p>
    <w:p w:rsidR="009674BE" w:rsidRDefault="009674BE" w:rsidP="009674BE">
      <w:r>
        <w:tab/>
      </w:r>
      <w:r>
        <w:tab/>
        <w:t>modelAngle3[8]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rotate1[4]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rotate1[4]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modelAngle3[0] = 0.0;</w:t>
      </w:r>
    </w:p>
    <w:p w:rsidR="009674BE" w:rsidRDefault="009674BE" w:rsidP="009674BE">
      <w:r>
        <w:tab/>
      </w:r>
      <w:r>
        <w:tab/>
      </w:r>
      <w:r>
        <w:tab/>
        <w:t>modelAngle3[1] = 0.0;</w:t>
      </w:r>
    </w:p>
    <w:p w:rsidR="009674BE" w:rsidRDefault="009674BE" w:rsidP="009674BE">
      <w:r>
        <w:tab/>
      </w:r>
      <w:r>
        <w:tab/>
      </w:r>
      <w:r>
        <w:tab/>
        <w:t>modelAngle3[2] = 0.0;</w:t>
      </w:r>
    </w:p>
    <w:p w:rsidR="009674BE" w:rsidRDefault="009674BE" w:rsidP="009674BE">
      <w:r>
        <w:lastRenderedPageBreak/>
        <w:tab/>
      </w:r>
      <w:r>
        <w:tab/>
      </w:r>
      <w:r>
        <w:tab/>
        <w:t>modelAngle3[3] = 0.0;</w:t>
      </w:r>
    </w:p>
    <w:p w:rsidR="009674BE" w:rsidRDefault="009674BE" w:rsidP="009674BE">
      <w:r>
        <w:tab/>
      </w:r>
      <w:r>
        <w:tab/>
      </w:r>
      <w:r>
        <w:tab/>
        <w:t>modelAngle3[4] = 0.0;</w:t>
      </w:r>
    </w:p>
    <w:p w:rsidR="009674BE" w:rsidRDefault="009674BE" w:rsidP="009674BE">
      <w:r>
        <w:tab/>
      </w:r>
      <w:r>
        <w:tab/>
      </w:r>
      <w:r>
        <w:tab/>
        <w:t>modelAngle3[5] = 0.0;</w:t>
      </w:r>
    </w:p>
    <w:p w:rsidR="009674BE" w:rsidRDefault="009674BE" w:rsidP="009674BE">
      <w:r>
        <w:tab/>
      </w:r>
      <w:r>
        <w:tab/>
      </w:r>
      <w:r>
        <w:tab/>
        <w:t>modelAngle3[6] = 0.0;</w:t>
      </w:r>
    </w:p>
    <w:p w:rsidR="009674BE" w:rsidRDefault="009674BE" w:rsidP="009674BE">
      <w:r>
        <w:tab/>
      </w:r>
      <w:r>
        <w:tab/>
      </w:r>
      <w:r>
        <w:tab/>
        <w:t>modelAngle3[7] = 0.0;</w:t>
      </w:r>
    </w:p>
    <w:p w:rsidR="009674BE" w:rsidRDefault="009674BE" w:rsidP="009674BE">
      <w:r>
        <w:tab/>
      </w:r>
      <w:r>
        <w:tab/>
      </w:r>
      <w:r>
        <w:tab/>
        <w:t>modelAngle3[8]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(rotate1[5]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modelAngle3[9] += 0.1;</w:t>
      </w:r>
    </w:p>
    <w:p w:rsidR="009674BE" w:rsidRDefault="009674BE" w:rsidP="009674BE">
      <w:r>
        <w:tab/>
      </w:r>
      <w:r>
        <w:tab/>
        <w:t>modelAngle3[10] += 0.1;</w:t>
      </w:r>
    </w:p>
    <w:p w:rsidR="009674BE" w:rsidRDefault="009674BE" w:rsidP="009674BE">
      <w:r>
        <w:tab/>
      </w:r>
      <w:r>
        <w:tab/>
        <w:t>modelAngle3[11] += 0.1;</w:t>
      </w:r>
    </w:p>
    <w:p w:rsidR="009674BE" w:rsidRDefault="009674BE" w:rsidP="009674BE">
      <w:r>
        <w:tab/>
      </w:r>
      <w:r>
        <w:tab/>
        <w:t>modelAngle3[12] += 0.1;</w:t>
      </w:r>
    </w:p>
    <w:p w:rsidR="009674BE" w:rsidRDefault="009674BE" w:rsidP="009674BE">
      <w:r>
        <w:tab/>
      </w:r>
      <w:r>
        <w:tab/>
        <w:t>modelAngle3[13] += 0.1;</w:t>
      </w:r>
    </w:p>
    <w:p w:rsidR="009674BE" w:rsidRDefault="009674BE" w:rsidP="009674BE">
      <w:r>
        <w:tab/>
      </w:r>
      <w:r>
        <w:tab/>
        <w:t>modelAngle3[14] += 0.1;</w:t>
      </w:r>
    </w:p>
    <w:p w:rsidR="009674BE" w:rsidRDefault="009674BE" w:rsidP="009674BE">
      <w:r>
        <w:tab/>
      </w:r>
      <w:r>
        <w:tab/>
        <w:t>modelAngle3[15] += 0.1;</w:t>
      </w:r>
    </w:p>
    <w:p w:rsidR="009674BE" w:rsidRDefault="009674BE" w:rsidP="009674BE">
      <w:r>
        <w:tab/>
      </w:r>
      <w:r>
        <w:tab/>
        <w:t>modelAngle3[16] += 0.1;</w:t>
      </w:r>
    </w:p>
    <w:p w:rsidR="009674BE" w:rsidRDefault="009674BE" w:rsidP="009674BE">
      <w:r>
        <w:tab/>
      </w:r>
      <w:r>
        <w:tab/>
        <w:t>modelAngle3[17]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rotate1[5]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rotate1[5]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modelAngle3[9] = 0.0;</w:t>
      </w:r>
    </w:p>
    <w:p w:rsidR="009674BE" w:rsidRDefault="009674BE" w:rsidP="009674BE">
      <w:r>
        <w:tab/>
      </w:r>
      <w:r>
        <w:tab/>
      </w:r>
      <w:r>
        <w:tab/>
        <w:t>modelAngle3[10] = 0.0;</w:t>
      </w:r>
    </w:p>
    <w:p w:rsidR="009674BE" w:rsidRDefault="009674BE" w:rsidP="009674BE">
      <w:r>
        <w:tab/>
      </w:r>
      <w:r>
        <w:tab/>
      </w:r>
      <w:r>
        <w:tab/>
        <w:t>modelAngle3[11] = 0.0;</w:t>
      </w:r>
    </w:p>
    <w:p w:rsidR="009674BE" w:rsidRDefault="009674BE" w:rsidP="009674BE">
      <w:r>
        <w:tab/>
      </w:r>
      <w:r>
        <w:tab/>
      </w:r>
      <w:r>
        <w:tab/>
        <w:t>modelAngle3[12] = 0.0;</w:t>
      </w:r>
    </w:p>
    <w:p w:rsidR="009674BE" w:rsidRDefault="009674BE" w:rsidP="009674BE">
      <w:r>
        <w:tab/>
      </w:r>
      <w:r>
        <w:tab/>
      </w:r>
      <w:r>
        <w:tab/>
        <w:t>modelAngle3[13] = 0.0;</w:t>
      </w:r>
    </w:p>
    <w:p w:rsidR="009674BE" w:rsidRDefault="009674BE" w:rsidP="009674BE">
      <w:r>
        <w:tab/>
      </w:r>
      <w:r>
        <w:tab/>
      </w:r>
      <w:r>
        <w:tab/>
        <w:t>modelAngle3[14] = 0.0;</w:t>
      </w:r>
    </w:p>
    <w:p w:rsidR="009674BE" w:rsidRDefault="009674BE" w:rsidP="009674BE">
      <w:r>
        <w:lastRenderedPageBreak/>
        <w:tab/>
      </w:r>
      <w:r>
        <w:tab/>
      </w:r>
      <w:r>
        <w:tab/>
        <w:t>modelAngle3[15] = 0.0;</w:t>
      </w:r>
    </w:p>
    <w:p w:rsidR="009674BE" w:rsidRDefault="009674BE" w:rsidP="009674BE">
      <w:r>
        <w:tab/>
      </w:r>
      <w:r>
        <w:tab/>
      </w:r>
      <w:r>
        <w:tab/>
        <w:t>modelAngle3[16] = 0.0;</w:t>
      </w:r>
    </w:p>
    <w:p w:rsidR="009674BE" w:rsidRDefault="009674BE" w:rsidP="009674BE">
      <w:r>
        <w:tab/>
      </w:r>
      <w:r>
        <w:tab/>
      </w:r>
      <w:r>
        <w:tab/>
        <w:t>modelAngle3[17]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(rotate1[6]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modelAngle4[3] += 0.1;</w:t>
      </w:r>
    </w:p>
    <w:p w:rsidR="009674BE" w:rsidRDefault="009674BE" w:rsidP="009674BE">
      <w:r>
        <w:tab/>
      </w:r>
      <w:r>
        <w:tab/>
        <w:t>modelAngle4[4] += 0.1;</w:t>
      </w:r>
    </w:p>
    <w:p w:rsidR="009674BE" w:rsidRDefault="009674BE" w:rsidP="009674BE">
      <w:r>
        <w:tab/>
      </w:r>
      <w:r>
        <w:tab/>
        <w:t>modelAngle4[5] += 0.1;</w:t>
      </w:r>
    </w:p>
    <w:p w:rsidR="009674BE" w:rsidRDefault="009674BE" w:rsidP="009674BE">
      <w:r>
        <w:tab/>
      </w:r>
      <w:r>
        <w:tab/>
        <w:t>modelAngle4[12] += 0.1;</w:t>
      </w:r>
    </w:p>
    <w:p w:rsidR="009674BE" w:rsidRDefault="009674BE" w:rsidP="009674BE">
      <w:r>
        <w:tab/>
      </w:r>
      <w:r>
        <w:tab/>
        <w:t>modelAngle4[13] += 0.1;</w:t>
      </w:r>
    </w:p>
    <w:p w:rsidR="009674BE" w:rsidRDefault="009674BE" w:rsidP="009674BE">
      <w:r>
        <w:tab/>
      </w:r>
      <w:r>
        <w:tab/>
        <w:t>modelAngle4[14] += 0.1;</w:t>
      </w:r>
    </w:p>
    <w:p w:rsidR="009674BE" w:rsidRDefault="009674BE" w:rsidP="009674BE">
      <w:r>
        <w:tab/>
      </w:r>
      <w:r>
        <w:tab/>
        <w:t>modelAngle4[21] += 0.1;</w:t>
      </w:r>
    </w:p>
    <w:p w:rsidR="009674BE" w:rsidRDefault="009674BE" w:rsidP="009674BE">
      <w:r>
        <w:tab/>
      </w:r>
      <w:r>
        <w:tab/>
        <w:t>modelAngle4[22] += 0.1;</w:t>
      </w:r>
    </w:p>
    <w:p w:rsidR="009674BE" w:rsidRDefault="009674BE" w:rsidP="009674BE">
      <w:r>
        <w:tab/>
      </w:r>
      <w:r>
        <w:tab/>
        <w:t>modelAngle4[23]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rotate1[6]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rotate1[6]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modelAngle4[3] = 0.0;</w:t>
      </w:r>
    </w:p>
    <w:p w:rsidR="009674BE" w:rsidRDefault="009674BE" w:rsidP="009674BE">
      <w:r>
        <w:tab/>
      </w:r>
      <w:r>
        <w:tab/>
      </w:r>
      <w:r>
        <w:tab/>
        <w:t>modelAngle4[4] = 0.0;</w:t>
      </w:r>
    </w:p>
    <w:p w:rsidR="009674BE" w:rsidRDefault="009674BE" w:rsidP="009674BE">
      <w:r>
        <w:tab/>
      </w:r>
      <w:r>
        <w:tab/>
      </w:r>
      <w:r>
        <w:tab/>
        <w:t>modelAngle4[5] = 0.0;</w:t>
      </w:r>
    </w:p>
    <w:p w:rsidR="009674BE" w:rsidRDefault="009674BE" w:rsidP="009674BE">
      <w:r>
        <w:tab/>
      </w:r>
      <w:r>
        <w:tab/>
      </w:r>
      <w:r>
        <w:tab/>
        <w:t>modelAngle4[12] = 0.0;</w:t>
      </w:r>
    </w:p>
    <w:p w:rsidR="009674BE" w:rsidRDefault="009674BE" w:rsidP="009674BE">
      <w:r>
        <w:tab/>
      </w:r>
      <w:r>
        <w:tab/>
      </w:r>
      <w:r>
        <w:tab/>
        <w:t>modelAngle4[13] = 0.0;</w:t>
      </w:r>
    </w:p>
    <w:p w:rsidR="009674BE" w:rsidRDefault="009674BE" w:rsidP="009674BE">
      <w:r>
        <w:tab/>
      </w:r>
      <w:r>
        <w:tab/>
      </w:r>
      <w:r>
        <w:tab/>
        <w:t>modelAngle4[14] = 0.0;</w:t>
      </w:r>
    </w:p>
    <w:p w:rsidR="009674BE" w:rsidRDefault="009674BE" w:rsidP="009674BE">
      <w:r>
        <w:tab/>
      </w:r>
      <w:r>
        <w:tab/>
      </w:r>
      <w:r>
        <w:tab/>
        <w:t>modelAngle4[21] = 0.0;</w:t>
      </w:r>
    </w:p>
    <w:p w:rsidR="009674BE" w:rsidRDefault="009674BE" w:rsidP="009674BE">
      <w:r>
        <w:tab/>
      </w:r>
      <w:r>
        <w:tab/>
      </w:r>
      <w:r>
        <w:tab/>
        <w:t>modelAngle4[22] = 0.0;</w:t>
      </w:r>
    </w:p>
    <w:p w:rsidR="009674BE" w:rsidRDefault="009674BE" w:rsidP="009674BE">
      <w:r>
        <w:tab/>
      </w:r>
      <w:r>
        <w:tab/>
      </w:r>
      <w:r>
        <w:tab/>
        <w:t>modelAngle4[23] = 0.0;</w:t>
      </w:r>
    </w:p>
    <w:p w:rsidR="009674BE" w:rsidRDefault="009674BE" w:rsidP="009674BE">
      <w:r>
        <w:lastRenderedPageBreak/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(rotate1[7]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modelAngle4[0] += 0.1;</w:t>
      </w:r>
    </w:p>
    <w:p w:rsidR="009674BE" w:rsidRDefault="009674BE" w:rsidP="009674BE">
      <w:r>
        <w:tab/>
      </w:r>
      <w:r>
        <w:tab/>
        <w:t>modelAngle4[1] += 0.1;</w:t>
      </w:r>
    </w:p>
    <w:p w:rsidR="009674BE" w:rsidRDefault="009674BE" w:rsidP="009674BE">
      <w:r>
        <w:tab/>
      </w:r>
      <w:r>
        <w:tab/>
        <w:t>modelAngle4[2] += 0.1;</w:t>
      </w:r>
    </w:p>
    <w:p w:rsidR="009674BE" w:rsidRDefault="009674BE" w:rsidP="009674BE">
      <w:r>
        <w:tab/>
      </w:r>
      <w:r>
        <w:tab/>
        <w:t>modelAngle4[9] += 0.1;</w:t>
      </w:r>
    </w:p>
    <w:p w:rsidR="009674BE" w:rsidRDefault="009674BE" w:rsidP="009674BE">
      <w:r>
        <w:tab/>
      </w:r>
      <w:r>
        <w:tab/>
        <w:t>modelAngle4[10] += 0.1;</w:t>
      </w:r>
    </w:p>
    <w:p w:rsidR="009674BE" w:rsidRDefault="009674BE" w:rsidP="009674BE">
      <w:r>
        <w:tab/>
      </w:r>
      <w:r>
        <w:tab/>
        <w:t>modelAngle4[11] += 0.1;</w:t>
      </w:r>
    </w:p>
    <w:p w:rsidR="009674BE" w:rsidRDefault="009674BE" w:rsidP="009674BE">
      <w:r>
        <w:tab/>
      </w:r>
      <w:r>
        <w:tab/>
        <w:t>modelAngle4[18] += 0.1;</w:t>
      </w:r>
    </w:p>
    <w:p w:rsidR="009674BE" w:rsidRDefault="009674BE" w:rsidP="009674BE">
      <w:r>
        <w:tab/>
      </w:r>
      <w:r>
        <w:tab/>
        <w:t>modelAngle4[19] += 0.1;</w:t>
      </w:r>
    </w:p>
    <w:p w:rsidR="009674BE" w:rsidRDefault="009674BE" w:rsidP="009674BE">
      <w:r>
        <w:tab/>
      </w:r>
      <w:r>
        <w:tab/>
        <w:t>modelAngle4[20]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rotate1[7]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rotate1[7]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modelAngle4[0] = 0.0;</w:t>
      </w:r>
    </w:p>
    <w:p w:rsidR="009674BE" w:rsidRDefault="009674BE" w:rsidP="009674BE">
      <w:r>
        <w:tab/>
      </w:r>
      <w:r>
        <w:tab/>
      </w:r>
      <w:r>
        <w:tab/>
        <w:t>modelAngle4[1] = 0.0;</w:t>
      </w:r>
    </w:p>
    <w:p w:rsidR="009674BE" w:rsidRDefault="009674BE" w:rsidP="009674BE">
      <w:r>
        <w:tab/>
      </w:r>
      <w:r>
        <w:tab/>
      </w:r>
      <w:r>
        <w:tab/>
        <w:t>modelAngle4[2] = 0.0;</w:t>
      </w:r>
    </w:p>
    <w:p w:rsidR="009674BE" w:rsidRDefault="009674BE" w:rsidP="009674BE">
      <w:r>
        <w:tab/>
      </w:r>
      <w:r>
        <w:tab/>
      </w:r>
      <w:r>
        <w:tab/>
        <w:t>modelAngle4[9] = 0.0;</w:t>
      </w:r>
    </w:p>
    <w:p w:rsidR="009674BE" w:rsidRDefault="009674BE" w:rsidP="009674BE">
      <w:r>
        <w:tab/>
      </w:r>
      <w:r>
        <w:tab/>
      </w:r>
      <w:r>
        <w:tab/>
        <w:t>modelAngle4[10] = 0.0;</w:t>
      </w:r>
    </w:p>
    <w:p w:rsidR="009674BE" w:rsidRDefault="009674BE" w:rsidP="009674BE">
      <w:r>
        <w:tab/>
      </w:r>
      <w:r>
        <w:tab/>
      </w:r>
      <w:r>
        <w:tab/>
        <w:t>modelAngle4[11] = 0.0;</w:t>
      </w:r>
    </w:p>
    <w:p w:rsidR="009674BE" w:rsidRDefault="009674BE" w:rsidP="009674BE">
      <w:r>
        <w:tab/>
      </w:r>
      <w:r>
        <w:tab/>
      </w:r>
      <w:r>
        <w:tab/>
        <w:t>modelAngle4[18] = 0.0;</w:t>
      </w:r>
    </w:p>
    <w:p w:rsidR="009674BE" w:rsidRDefault="009674BE" w:rsidP="009674BE">
      <w:r>
        <w:tab/>
      </w:r>
      <w:r>
        <w:tab/>
      </w:r>
      <w:r>
        <w:tab/>
        <w:t>modelAngle4[19] = 0.0;</w:t>
      </w:r>
    </w:p>
    <w:p w:rsidR="009674BE" w:rsidRDefault="009674BE" w:rsidP="009674BE">
      <w:r>
        <w:tab/>
      </w:r>
      <w:r>
        <w:tab/>
      </w:r>
      <w:r>
        <w:tab/>
        <w:t>modelAngle4[20]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lastRenderedPageBreak/>
        <w:tab/>
        <w:t>if (rotate1[8] == true)</w:t>
      </w:r>
    </w:p>
    <w:p w:rsidR="009674BE" w:rsidRDefault="009674BE" w:rsidP="009674BE">
      <w:r>
        <w:tab/>
        <w:t>{</w:t>
      </w:r>
    </w:p>
    <w:p w:rsidR="009674BE" w:rsidRDefault="009674BE" w:rsidP="009674BE">
      <w:r>
        <w:tab/>
      </w:r>
      <w:r>
        <w:tab/>
        <w:t>modelAngle4[6] += 0.1;</w:t>
      </w:r>
    </w:p>
    <w:p w:rsidR="009674BE" w:rsidRDefault="009674BE" w:rsidP="009674BE">
      <w:r>
        <w:tab/>
      </w:r>
      <w:r>
        <w:tab/>
        <w:t>modelAngle4[7] += 0.1;</w:t>
      </w:r>
    </w:p>
    <w:p w:rsidR="009674BE" w:rsidRDefault="009674BE" w:rsidP="009674BE">
      <w:r>
        <w:tab/>
      </w:r>
      <w:r>
        <w:tab/>
        <w:t>modelAngle4[8] += 0.1;</w:t>
      </w:r>
    </w:p>
    <w:p w:rsidR="009674BE" w:rsidRDefault="009674BE" w:rsidP="009674BE">
      <w:r>
        <w:tab/>
      </w:r>
      <w:r>
        <w:tab/>
        <w:t>modelAngle4[15] += 0.1;</w:t>
      </w:r>
    </w:p>
    <w:p w:rsidR="009674BE" w:rsidRDefault="009674BE" w:rsidP="009674BE">
      <w:r>
        <w:tab/>
      </w:r>
      <w:r>
        <w:tab/>
        <w:t>modelAngle4[16] += 0.1;</w:t>
      </w:r>
    </w:p>
    <w:p w:rsidR="009674BE" w:rsidRDefault="009674BE" w:rsidP="009674BE">
      <w:r>
        <w:tab/>
      </w:r>
      <w:r>
        <w:tab/>
        <w:t>modelAngle4[17] += 0.1;</w:t>
      </w:r>
    </w:p>
    <w:p w:rsidR="009674BE" w:rsidRDefault="009674BE" w:rsidP="009674BE">
      <w:r>
        <w:tab/>
      </w:r>
      <w:r>
        <w:tab/>
        <w:t>modelAngle4[24] += 0.1;</w:t>
      </w:r>
    </w:p>
    <w:p w:rsidR="009674BE" w:rsidRDefault="009674BE" w:rsidP="009674BE">
      <w:r>
        <w:tab/>
      </w:r>
      <w:r>
        <w:tab/>
        <w:t>modelAngle4[25] += 0.1;</w:t>
      </w:r>
    </w:p>
    <w:p w:rsidR="009674BE" w:rsidRDefault="009674BE" w:rsidP="009674BE">
      <w:r>
        <w:tab/>
      </w:r>
      <w:r>
        <w:tab/>
        <w:t>modelAngle4[26] += 0.1;</w:t>
      </w:r>
    </w:p>
    <w:p w:rsidR="009674BE" w:rsidRDefault="009674BE" w:rsidP="009674BE">
      <w:r>
        <w:tab/>
      </w:r>
      <w:r>
        <w:tab/>
        <w:t>timer++;</w:t>
      </w:r>
    </w:p>
    <w:p w:rsidR="009674BE" w:rsidRDefault="009674BE" w:rsidP="009674BE">
      <w:r>
        <w:tab/>
      </w:r>
      <w:r>
        <w:tab/>
        <w:t>if (timer &gt;= 63 &amp;&amp; rotate1[8] == true)</w:t>
      </w:r>
    </w:p>
    <w:p w:rsidR="009674BE" w:rsidRDefault="009674BE" w:rsidP="009674BE">
      <w:r>
        <w:tab/>
      </w:r>
      <w:r>
        <w:tab/>
        <w:t>{</w:t>
      </w:r>
    </w:p>
    <w:p w:rsidR="009674BE" w:rsidRDefault="009674BE" w:rsidP="009674BE">
      <w:r>
        <w:tab/>
      </w:r>
      <w:r>
        <w:tab/>
      </w:r>
      <w:r>
        <w:tab/>
        <w:t>rotate1[8] = false;</w:t>
      </w:r>
    </w:p>
    <w:p w:rsidR="009674BE" w:rsidRDefault="009674BE" w:rsidP="009674BE">
      <w:r>
        <w:tab/>
      </w:r>
      <w:r>
        <w:tab/>
      </w:r>
      <w:r>
        <w:tab/>
        <w:t>timer = 0;</w:t>
      </w:r>
    </w:p>
    <w:p w:rsidR="009674BE" w:rsidRDefault="009674BE" w:rsidP="009674BE">
      <w:r>
        <w:tab/>
      </w:r>
      <w:r>
        <w:tab/>
      </w:r>
      <w:r>
        <w:tab/>
        <w:t>modelAngle4[6] = 0.0;</w:t>
      </w:r>
    </w:p>
    <w:p w:rsidR="009674BE" w:rsidRDefault="009674BE" w:rsidP="009674BE">
      <w:r>
        <w:tab/>
      </w:r>
      <w:r>
        <w:tab/>
      </w:r>
      <w:r>
        <w:tab/>
        <w:t>modelAngle4[7] = 0.0;</w:t>
      </w:r>
    </w:p>
    <w:p w:rsidR="009674BE" w:rsidRDefault="009674BE" w:rsidP="009674BE">
      <w:r>
        <w:tab/>
      </w:r>
      <w:r>
        <w:tab/>
      </w:r>
      <w:r>
        <w:tab/>
        <w:t>modelAngle4[8] = 0.0;</w:t>
      </w:r>
    </w:p>
    <w:p w:rsidR="009674BE" w:rsidRDefault="009674BE" w:rsidP="009674BE">
      <w:r>
        <w:tab/>
      </w:r>
      <w:r>
        <w:tab/>
      </w:r>
      <w:r>
        <w:tab/>
        <w:t>modelAngle4[15] = 0.0;</w:t>
      </w:r>
    </w:p>
    <w:p w:rsidR="009674BE" w:rsidRDefault="009674BE" w:rsidP="009674BE">
      <w:r>
        <w:tab/>
      </w:r>
      <w:r>
        <w:tab/>
      </w:r>
      <w:r>
        <w:tab/>
        <w:t>modelAngle4[16] = 0.0;</w:t>
      </w:r>
    </w:p>
    <w:p w:rsidR="009674BE" w:rsidRDefault="009674BE" w:rsidP="009674BE">
      <w:r>
        <w:tab/>
      </w:r>
      <w:r>
        <w:tab/>
      </w:r>
      <w:r>
        <w:tab/>
        <w:t>modelAngle4[17] = 0.0;</w:t>
      </w:r>
    </w:p>
    <w:p w:rsidR="009674BE" w:rsidRDefault="009674BE" w:rsidP="009674BE">
      <w:r>
        <w:tab/>
      </w:r>
      <w:r>
        <w:tab/>
      </w:r>
      <w:r>
        <w:tab/>
        <w:t>modelAngle4[24] = 0.0;</w:t>
      </w:r>
    </w:p>
    <w:p w:rsidR="009674BE" w:rsidRDefault="009674BE" w:rsidP="009674BE">
      <w:r>
        <w:tab/>
      </w:r>
      <w:r>
        <w:tab/>
      </w:r>
      <w:r>
        <w:tab/>
        <w:t>modelAngle4[25] = 0.0;</w:t>
      </w:r>
    </w:p>
    <w:p w:rsidR="009674BE" w:rsidRDefault="009674BE" w:rsidP="009674BE">
      <w:r>
        <w:tab/>
      </w:r>
      <w:r>
        <w:tab/>
      </w:r>
      <w:r>
        <w:tab/>
        <w:t>modelAngle4[26] = 0.0;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if (movingLight == false) {</w:t>
      </w:r>
      <w:r>
        <w:tab/>
      </w:r>
      <w:r>
        <w:tab/>
        <w:t>// moving object rotation and z displacement</w:t>
      </w:r>
    </w:p>
    <w:p w:rsidR="009674BE" w:rsidRDefault="009674BE" w:rsidP="009674BE">
      <w:r>
        <w:tab/>
      </w:r>
      <w:r>
        <w:tab/>
        <w:t>if (keyStatus[GLFW_KEY_LEFT])</w:t>
      </w:r>
      <w:r>
        <w:tab/>
      </w:r>
      <w:r>
        <w:tab/>
      </w:r>
      <w:r>
        <w:tab/>
        <w:t>modelAngle.y += 0.05f;</w:t>
      </w:r>
    </w:p>
    <w:p w:rsidR="009674BE" w:rsidRDefault="009674BE" w:rsidP="009674BE">
      <w:r>
        <w:tab/>
      </w:r>
      <w:r>
        <w:tab/>
        <w:t>if (keyStatus[GLFW_KEY_RIGHT])</w:t>
      </w:r>
      <w:r>
        <w:tab/>
      </w:r>
      <w:r>
        <w:tab/>
      </w:r>
      <w:r>
        <w:tab/>
        <w:t>modelAngle.y -= 0.05f;</w:t>
      </w:r>
    </w:p>
    <w:p w:rsidR="009674BE" w:rsidRDefault="009674BE" w:rsidP="009674BE">
      <w:r>
        <w:lastRenderedPageBreak/>
        <w:tab/>
      </w:r>
      <w:r>
        <w:tab/>
        <w:t>if (keyStatus[GLFW_KEY_UP])</w:t>
      </w:r>
      <w:r>
        <w:tab/>
      </w:r>
      <w:r>
        <w:tab/>
      </w:r>
      <w:r>
        <w:tab/>
      </w:r>
      <w:r>
        <w:tab/>
        <w:t>modelAngle.x += 0.05f;</w:t>
      </w:r>
    </w:p>
    <w:p w:rsidR="009674BE" w:rsidRDefault="009674BE" w:rsidP="009674BE">
      <w:r>
        <w:tab/>
      </w:r>
      <w:r>
        <w:tab/>
        <w:t>if (keyStatus[GLFW_KEY_DOWN])</w:t>
      </w:r>
      <w:r>
        <w:tab/>
      </w:r>
      <w:r>
        <w:tab/>
      </w:r>
      <w:r>
        <w:tab/>
        <w:t>modelAngle.x -= 0.05f;</w:t>
      </w:r>
    </w:p>
    <w:p w:rsidR="009674BE" w:rsidRDefault="009674BE" w:rsidP="009674BE">
      <w:r>
        <w:tab/>
      </w:r>
      <w:r>
        <w:tab/>
        <w:t>if (keyStatus[GLFW_KEY_KP_ADD])</w:t>
      </w:r>
      <w:r>
        <w:tab/>
      </w:r>
      <w:r>
        <w:tab/>
      </w:r>
      <w:r>
        <w:tab/>
        <w:t>modelDisp.z += 0.10f;</w:t>
      </w:r>
    </w:p>
    <w:p w:rsidR="009674BE" w:rsidRDefault="009674BE" w:rsidP="009674BE">
      <w:r>
        <w:tab/>
      </w:r>
      <w:r>
        <w:tab/>
        <w:t>if (keyStatus[GLFW_KEY_KP_SUBTRACT])</w:t>
      </w:r>
      <w:r>
        <w:tab/>
        <w:t>modelDisp.z -= 0.10f;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moving light displacement x y z</w:t>
      </w:r>
    </w:p>
    <w:p w:rsidR="009674BE" w:rsidRDefault="009674BE" w:rsidP="009674BE">
      <w:r>
        <w:tab/>
      </w:r>
      <w:r>
        <w:tab/>
        <w:t>if (keyStatus[GLFW_KEY_LEFT])</w:t>
      </w:r>
      <w:r>
        <w:tab/>
      </w:r>
      <w:r>
        <w:tab/>
      </w:r>
      <w:r>
        <w:tab/>
        <w:t>lightDisp[movingLightNumber].x -= 0.05f;</w:t>
      </w:r>
    </w:p>
    <w:p w:rsidR="009674BE" w:rsidRDefault="009674BE" w:rsidP="009674BE">
      <w:r>
        <w:tab/>
      </w:r>
      <w:r>
        <w:tab/>
        <w:t>if (keyStatus[GLFW_KEY_RIGHT])</w:t>
      </w:r>
      <w:r>
        <w:tab/>
      </w:r>
      <w:r>
        <w:tab/>
      </w:r>
      <w:r>
        <w:tab/>
        <w:t>lightDisp[movingLightNumber].x += 0.05f;</w:t>
      </w:r>
    </w:p>
    <w:p w:rsidR="009674BE" w:rsidRDefault="009674BE" w:rsidP="009674BE">
      <w:r>
        <w:tab/>
      </w:r>
      <w:r>
        <w:tab/>
        <w:t>if (keyStatus[GLFW_KEY_UP])</w:t>
      </w:r>
      <w:r>
        <w:tab/>
      </w:r>
      <w:r>
        <w:tab/>
      </w:r>
      <w:r>
        <w:tab/>
      </w:r>
      <w:r>
        <w:tab/>
        <w:t>lightDisp[movingLightNumber].y += 0.05f;</w:t>
      </w:r>
    </w:p>
    <w:p w:rsidR="009674BE" w:rsidRDefault="009674BE" w:rsidP="009674BE">
      <w:r>
        <w:tab/>
      </w:r>
      <w:r>
        <w:tab/>
        <w:t>if (keyStatus[GLFW_KEY_DOWN])</w:t>
      </w:r>
      <w:r>
        <w:tab/>
      </w:r>
      <w:r>
        <w:tab/>
      </w:r>
      <w:r>
        <w:tab/>
        <w:t>lightDisp[movingLightNumber].y -= 0.05f;</w:t>
      </w:r>
    </w:p>
    <w:p w:rsidR="009674BE" w:rsidRDefault="009674BE" w:rsidP="009674BE">
      <w:r>
        <w:tab/>
      </w:r>
      <w:r>
        <w:tab/>
        <w:t>if (keyStatus[GLFW_KEY_KP_ADD])</w:t>
      </w:r>
      <w:r>
        <w:tab/>
      </w:r>
      <w:r>
        <w:tab/>
      </w:r>
      <w:r>
        <w:tab/>
        <w:t>lightDisp[movingLightNumber].z += 0.05f;</w:t>
      </w:r>
    </w:p>
    <w:p w:rsidR="009674BE" w:rsidRDefault="009674BE" w:rsidP="009674BE">
      <w:r>
        <w:tab/>
      </w:r>
      <w:r>
        <w:tab/>
        <w:t>if (keyStatus[GLFW_KEY_KP_SUBTRACT])</w:t>
      </w:r>
      <w:r>
        <w:tab/>
        <w:t>lightDisp[movingLightNumber].z -= 0.05f;</w:t>
      </w:r>
    </w:p>
    <w:p w:rsidR="009674BE" w:rsidRDefault="009674BE" w:rsidP="009674BE">
      <w:r>
        <w:tab/>
        <w:t>}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render(GLfloat currentTime) {</w:t>
      </w:r>
    </w:p>
    <w:p w:rsidR="009674BE" w:rsidRDefault="009674BE" w:rsidP="009674BE"/>
    <w:p w:rsidR="009674BE" w:rsidRDefault="009674BE" w:rsidP="009674BE">
      <w:r>
        <w:tab/>
        <w:t>//==============First Pass====================</w:t>
      </w:r>
    </w:p>
    <w:p w:rsidR="009674BE" w:rsidRDefault="009674BE" w:rsidP="009674BE">
      <w:r>
        <w:tab/>
        <w:t>//---Render framebuffer to texture</w:t>
      </w:r>
    </w:p>
    <w:p w:rsidR="009674BE" w:rsidRDefault="009674BE" w:rsidP="009674BE">
      <w:r>
        <w:tab/>
        <w:t>glBindFramebuffer(GL_FRAMEBUFFER, framebuffer);</w:t>
      </w:r>
    </w:p>
    <w:p w:rsidR="009674BE" w:rsidRDefault="009674BE" w:rsidP="009674BE">
      <w:r>
        <w:tab/>
        <w:t>glFramebufferTexture2D(GL_FRAMEBUFFER, GL_COLOR_ATTACHMENT0, GL_TEXTURE_2D, framebufferTexture, 0);</w:t>
      </w:r>
    </w:p>
    <w:p w:rsidR="009674BE" w:rsidRDefault="009674BE" w:rsidP="009674BE"/>
    <w:p w:rsidR="009674BE" w:rsidRDefault="009674BE" w:rsidP="009674BE">
      <w:r>
        <w:tab/>
        <w:t>glViewport(0, 0, windowWidth, windowHeight);</w:t>
      </w:r>
    </w:p>
    <w:p w:rsidR="009674BE" w:rsidRDefault="009674BE" w:rsidP="009674BE"/>
    <w:p w:rsidR="009674BE" w:rsidRDefault="009674BE" w:rsidP="009674BE">
      <w:r>
        <w:tab/>
        <w:t>// Clear colour buffer</w:t>
      </w:r>
    </w:p>
    <w:p w:rsidR="009674BE" w:rsidRDefault="009674BE" w:rsidP="009674BE">
      <w:r>
        <w:tab/>
        <w:t>glm::vec4 backgroundColor = glm::vec4(0.2f, 0.2f, 0.2f, 0.2f); glClearBufferfv(GL_COLOR, 0, &amp;backgroundColor[0]);</w:t>
      </w:r>
    </w:p>
    <w:p w:rsidR="009674BE" w:rsidRDefault="009674BE" w:rsidP="009674BE"/>
    <w:p w:rsidR="009674BE" w:rsidRDefault="009674BE" w:rsidP="009674BE">
      <w:r>
        <w:tab/>
        <w:t>// Clear Deep buffer</w:t>
      </w:r>
    </w:p>
    <w:p w:rsidR="009674BE" w:rsidRDefault="009674BE" w:rsidP="009674BE">
      <w:r>
        <w:tab/>
        <w:t>static const GLfloat one = 1.0f; glClearBufferfv(GL_DEPTH, 0, &amp;one);</w:t>
      </w:r>
    </w:p>
    <w:p w:rsidR="009674BE" w:rsidRDefault="009674BE" w:rsidP="009674BE"/>
    <w:p w:rsidR="009674BE" w:rsidRDefault="009674BE" w:rsidP="009674BE">
      <w:r>
        <w:tab/>
        <w:t>// Enable blend</w:t>
      </w:r>
    </w:p>
    <w:p w:rsidR="009674BE" w:rsidRDefault="009674BE" w:rsidP="009674BE">
      <w:r>
        <w:tab/>
        <w:t xml:space="preserve">glEnable(GL_BLEND); </w:t>
      </w:r>
    </w:p>
    <w:p w:rsidR="009674BE" w:rsidRDefault="009674BE" w:rsidP="009674BE"/>
    <w:p w:rsidR="009674BE" w:rsidRDefault="009674BE" w:rsidP="009674BE">
      <w:r>
        <w:tab/>
        <w:t>glBlendFunc(GL_SRC_ALPHA, GL_ONE_MINUS_SRC_ALPHA);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// ----------draw main model------------</w:t>
      </w:r>
    </w:p>
    <w:p w:rsidR="009674BE" w:rsidRDefault="009674BE" w:rsidP="009674BE">
      <w:r>
        <w:tab/>
        <w:t>glUseProgram(objectModel.program);</w:t>
      </w:r>
    </w:p>
    <w:p w:rsidR="009674BE" w:rsidRDefault="009674BE" w:rsidP="009674BE">
      <w:r>
        <w:tab/>
        <w:t>glBindVertexArray(objectModel.vao);</w:t>
      </w:r>
    </w:p>
    <w:p w:rsidR="009674BE" w:rsidRDefault="009674BE" w:rsidP="009674BE">
      <w:r>
        <w:tab/>
        <w:t>glUniformMatrix4fv(objectModel.proj_location, 1, GL_FALSE, &amp;proj_matrix[0][0]);</w:t>
      </w:r>
    </w:p>
    <w:p w:rsidR="009674BE" w:rsidRDefault="009674BE" w:rsidP="009674BE"/>
    <w:p w:rsidR="009674BE" w:rsidRDefault="009674BE" w:rsidP="009674BE">
      <w:r>
        <w:tab/>
        <w:t>glUniform4f(glGetUniformLocation(objectModel.program, "viewPosition"), cameraPosition.x, cameraPosition.y, cameraPosition.z, 1.0);</w:t>
      </w:r>
    </w:p>
    <w:p w:rsidR="009674BE" w:rsidRDefault="009674BE" w:rsidP="009674BE">
      <w:r>
        <w:tab/>
        <w:t>glUniform4f(glGetUniformLocation(objectModel.program, "ia"), ia.r, ia.g, ia.b, 1.0);</w:t>
      </w:r>
    </w:p>
    <w:p w:rsidR="009674BE" w:rsidRDefault="009674BE" w:rsidP="009674BE">
      <w:r>
        <w:tab/>
        <w:t>glUniform1f(glGetUniformLocation(objectModel.program, "ka"), ka);</w:t>
      </w:r>
    </w:p>
    <w:p w:rsidR="009674BE" w:rsidRDefault="009674BE" w:rsidP="009674BE"/>
    <w:p w:rsidR="009674BE" w:rsidRDefault="009674BE" w:rsidP="009674BE">
      <w:r>
        <w:tab/>
        <w:t>glUniform1f(glGetUniformLocation(objectModel.program, "kd"), 1.0f);</w:t>
      </w:r>
    </w:p>
    <w:p w:rsidR="009674BE" w:rsidRDefault="009674BE" w:rsidP="009674BE">
      <w:r>
        <w:tab/>
        <w:t>glUniform4f(glGetUniformLocation(objectModel.program, "is"), is.r, is.g, is.b, 1.0);</w:t>
      </w:r>
    </w:p>
    <w:p w:rsidR="009674BE" w:rsidRDefault="009674BE" w:rsidP="009674BE">
      <w:r>
        <w:tab/>
        <w:t>glUniform1f(glGetUniformLocation(objectModel.program, "ks"), 1.0f);</w:t>
      </w:r>
    </w:p>
    <w:p w:rsidR="009674BE" w:rsidRDefault="009674BE" w:rsidP="009674BE">
      <w:r>
        <w:tab/>
        <w:t>glUniform1f(glGetUniformLocation(objectModel.program, "shininess"), 32.0f);</w:t>
      </w:r>
    </w:p>
    <w:p w:rsidR="009674BE" w:rsidRDefault="009674BE" w:rsidP="009674BE"/>
    <w:p w:rsidR="009674BE" w:rsidRDefault="009674BE" w:rsidP="009674BE">
      <w:r>
        <w:tab/>
        <w:t>glUniform1f(glGetUniformLocation(objectModel.program, "lightConstant"), 1.0f);</w:t>
      </w:r>
    </w:p>
    <w:p w:rsidR="009674BE" w:rsidRDefault="009674BE" w:rsidP="009674BE">
      <w:r>
        <w:tab/>
        <w:t>glUniform1f(glGetUniformLocation(objectModel.program, "lightLinear"), 0.7f);</w:t>
      </w:r>
    </w:p>
    <w:p w:rsidR="009674BE" w:rsidRDefault="009674BE" w:rsidP="009674BE">
      <w:r>
        <w:tab/>
        <w:t>glUniform1f(glGetUniformLocation(objectModel.program, "lightQuadratic"), 1.8f);</w:t>
      </w:r>
    </w:p>
    <w:p w:rsidR="009674BE" w:rsidRDefault="009674BE" w:rsidP="009674BE"/>
    <w:p w:rsidR="009674BE" w:rsidRDefault="009674BE" w:rsidP="009674BE">
      <w:r>
        <w:tab/>
        <w:t>for (int i = 0; i &lt; 4; i++) {</w:t>
      </w:r>
    </w:p>
    <w:p w:rsidR="009674BE" w:rsidRDefault="009674BE" w:rsidP="009674BE">
      <w:r>
        <w:tab/>
      </w:r>
      <w:r>
        <w:tab/>
        <w:t>glUniform4f(glGetUniformLocation(objectModel.program, ("lights[" + to_string(i) + "].lightPosition").c_str()), lightDisp[i].x, lightDisp[i].y, lightDisp[i].z, 1.0f);</w:t>
      </w:r>
    </w:p>
    <w:p w:rsidR="009674BE" w:rsidRDefault="009674BE" w:rsidP="009674BE">
      <w:r>
        <w:lastRenderedPageBreak/>
        <w:tab/>
      </w:r>
      <w:r>
        <w:tab/>
        <w:t>glUniform4f(glGetUniformLocation(objectModel.program, ("lights[" + to_string(i) + "].id").c_str()), id[i].r, id[i].g, id[i].b, 1.0f);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//glUniform4f(glGetUniformLocation(objectModel.program, "lightPosition"), cameraPosition.x, cameraPosition.y, cameraPosition.z, 1.0);</w:t>
      </w:r>
    </w:p>
    <w:p w:rsidR="009674BE" w:rsidRDefault="009674BE" w:rsidP="009674BE">
      <w:r>
        <w:tab/>
        <w:t>//glUniform4f(glGetUniformLocation(objectModel.program, "lightSpotDirection"), cameraFront.x, cameraFront.y, cameraFront.z, 0.0);</w:t>
      </w:r>
    </w:p>
    <w:p w:rsidR="009674BE" w:rsidRDefault="009674BE" w:rsidP="009674BE">
      <w:r>
        <w:tab/>
        <w:t>//glUniform1f(glGetUniformLocation(objectModel.program, "lightSpotCutOff"), glm::cos(glm::radians(12.5f)));</w:t>
      </w:r>
    </w:p>
    <w:p w:rsidR="009674BE" w:rsidRDefault="009674BE" w:rsidP="009674BE">
      <w:r>
        <w:tab/>
        <w:t>//glUniform1f(glGetUniformLocation(objectModel.program, "lightSpotOuterCutOff"), glm::cos(glm::radians(15.0f)));</w:t>
      </w:r>
    </w:p>
    <w:p w:rsidR="009674BE" w:rsidRDefault="009674BE" w:rsidP="009674BE"/>
    <w:p w:rsidR="009674BE" w:rsidRDefault="009674BE" w:rsidP="009674BE">
      <w:r>
        <w:tab/>
        <w:t>// Bind textures and samplers - using 0 as I know there is only one texture - need to extend.</w:t>
      </w:r>
    </w:p>
    <w:p w:rsidR="009674BE" w:rsidRDefault="009674BE" w:rsidP="009674BE">
      <w:r>
        <w:tab/>
        <w:t>glActiveTexture(GL_TEXTURE0);</w:t>
      </w:r>
    </w:p>
    <w:p w:rsidR="009674BE" w:rsidRDefault="009674BE" w:rsidP="009674BE">
      <w:r>
        <w:tab/>
        <w:t>glBindTexture(GL_TEXTURE_2D, objectModel.texture[0]);</w:t>
      </w:r>
    </w:p>
    <w:p w:rsidR="009674BE" w:rsidRDefault="009674BE" w:rsidP="009674BE">
      <w:r>
        <w:tab/>
        <w:t>glUniform1i(objectModel.tex_location, 0);</w:t>
      </w:r>
    </w:p>
    <w:p w:rsidR="009674BE" w:rsidRDefault="009674BE" w:rsidP="009674BE"/>
    <w:p w:rsidR="009674BE" w:rsidRDefault="009674BE" w:rsidP="009674BE">
      <w:r>
        <w:tab/>
        <w:t>glm::mat4 viewMatrix = glm::lookAt(cameraPosition,</w:t>
      </w:r>
      <w:r>
        <w:tab/>
      </w:r>
      <w:r>
        <w:tab/>
      </w:r>
      <w:r>
        <w:tab/>
      </w:r>
      <w:r>
        <w:tab/>
      </w:r>
      <w:r>
        <w:tab/>
        <w:t>// eye</w:t>
      </w:r>
    </w:p>
    <w:p w:rsidR="009674BE" w:rsidRDefault="009674BE" w:rsidP="009674BE">
      <w:r>
        <w:tab/>
      </w:r>
      <w:r>
        <w:tab/>
        <w:t>cameraPosition + cameraFront,</w:t>
      </w:r>
      <w:r>
        <w:tab/>
        <w:t>// centre</w:t>
      </w:r>
    </w:p>
    <w:p w:rsidR="009674BE" w:rsidRDefault="009674BE" w:rsidP="009674BE">
      <w:r>
        <w:tab/>
      </w:r>
      <w:r>
        <w:tab/>
        <w:t>cameraUp);</w:t>
      </w:r>
      <w:r>
        <w:tab/>
      </w:r>
      <w:r>
        <w:tab/>
      </w:r>
      <w:r>
        <w:tab/>
      </w:r>
      <w:r>
        <w:tab/>
      </w:r>
      <w:r>
        <w:tab/>
      </w:r>
      <w:r>
        <w:tab/>
        <w:t>// up</w:t>
      </w:r>
    </w:p>
    <w:p w:rsidR="009674BE" w:rsidRDefault="009674BE" w:rsidP="009674BE"/>
    <w:p w:rsidR="009674BE" w:rsidRDefault="009674BE" w:rsidP="009674BE">
      <w:r>
        <w:tab/>
        <w:t>for (int i = 0; i &lt; 27; i++) {</w:t>
      </w:r>
    </w:p>
    <w:p w:rsidR="009674BE" w:rsidRDefault="009674BE" w:rsidP="009674BE">
      <w:r>
        <w:tab/>
      </w:r>
      <w:r>
        <w:tab/>
        <w:t>glm::mat4 modelMatrix = glm::translate(glm::mat4(1.0f), glm::vec3(0.0f, 0.0f, 0.0f));// modelDisp.z));</w:t>
      </w:r>
    </w:p>
    <w:p w:rsidR="009674BE" w:rsidRDefault="009674BE" w:rsidP="009674BE">
      <w:r>
        <w:tab/>
      </w:r>
      <w:r>
        <w:tab/>
      </w:r>
    </w:p>
    <w:p w:rsidR="009674BE" w:rsidRDefault="009674BE" w:rsidP="009674BE">
      <w:r>
        <w:tab/>
      </w:r>
      <w:r>
        <w:tab/>
        <w:t>modelMatrix = glm::rotate(modelMatrix, modelAngle2[i], glm::vec3(1.0f, 0.0f, 0.0f));</w:t>
      </w:r>
    </w:p>
    <w:p w:rsidR="009674BE" w:rsidRDefault="009674BE" w:rsidP="009674BE">
      <w:r>
        <w:tab/>
      </w:r>
      <w:r>
        <w:tab/>
        <w:t>modelMatrix = glm::rotate(modelMatrix, modelAngle3[i], glm::vec3(0.0f, 1.0f, 0.0f));</w:t>
      </w:r>
    </w:p>
    <w:p w:rsidR="009674BE" w:rsidRDefault="009674BE" w:rsidP="009674BE">
      <w:r>
        <w:tab/>
      </w:r>
      <w:r>
        <w:tab/>
        <w:t>modelMatrix = glm::rotate(modelMatrix, modelAngle4[i], glm::vec3(0.0f, 0.0f, 1.0f));</w:t>
      </w:r>
    </w:p>
    <w:p w:rsidR="009674BE" w:rsidRDefault="009674BE" w:rsidP="009674BE">
      <w:r>
        <w:tab/>
      </w:r>
      <w:r>
        <w:tab/>
      </w:r>
    </w:p>
    <w:p w:rsidR="009674BE" w:rsidRDefault="009674BE" w:rsidP="009674BE">
      <w:r>
        <w:tab/>
      </w:r>
      <w:r>
        <w:tab/>
        <w:t>modelMatrix = glm::translate(modelMatrix, modelPositions[i]);</w:t>
      </w:r>
    </w:p>
    <w:p w:rsidR="009674BE" w:rsidRDefault="009674BE" w:rsidP="009674BE">
      <w:r>
        <w:tab/>
      </w:r>
      <w:r>
        <w:tab/>
        <w:t>modelMatrix = glm::rotate(modelMatrix, modelAngle.x + modelRotations[0].x, glm::vec3(1.0f, 0.0f, 0.0f));</w:t>
      </w:r>
    </w:p>
    <w:p w:rsidR="009674BE" w:rsidRDefault="009674BE" w:rsidP="009674BE">
      <w:r>
        <w:lastRenderedPageBreak/>
        <w:tab/>
      </w:r>
      <w:r>
        <w:tab/>
        <w:t>modelMatrix = glm::rotate(modelMatrix, modelAngle.y + modelRotations[0].y, glm::vec3(0.0f, 1.0f, 0.0f));</w:t>
      </w:r>
    </w:p>
    <w:p w:rsidR="009674BE" w:rsidRDefault="009674BE" w:rsidP="009674BE">
      <w:r>
        <w:tab/>
      </w:r>
      <w:r>
        <w:tab/>
        <w:t>modelMatrix = glm::scale(modelMatrix, glm::vec3(0.2f, 0.2f, 0.2f));</w:t>
      </w:r>
    </w:p>
    <w:p w:rsidR="009674BE" w:rsidRDefault="009674BE" w:rsidP="009674BE"/>
    <w:p w:rsidR="009674BE" w:rsidRDefault="009674BE" w:rsidP="009674BE">
      <w:r>
        <w:tab/>
      </w:r>
      <w:r>
        <w:tab/>
        <w:t>glm::mat4 mv_matrix = viewMatrix * modelMatrix;</w:t>
      </w:r>
    </w:p>
    <w:p w:rsidR="009674BE" w:rsidRDefault="009674BE" w:rsidP="009674BE"/>
    <w:p w:rsidR="009674BE" w:rsidRDefault="009674BE" w:rsidP="009674BE">
      <w:r>
        <w:tab/>
      </w:r>
      <w:r>
        <w:tab/>
        <w:t>glUniformMatrix4fv(glGetUniformLocation(objectModel.program, "model_matrix"), 1, GL_FALSE, &amp;modelMatrix[0][0]);</w:t>
      </w:r>
    </w:p>
    <w:p w:rsidR="009674BE" w:rsidRDefault="009674BE" w:rsidP="009674BE">
      <w:r>
        <w:tab/>
      </w:r>
      <w:r>
        <w:tab/>
        <w:t>glUniformMatrix4fv(glGetUniformLocation(objectModel.program, "view_matrix"), 1, GL_FALSE, &amp;viewMatrix[0][0]);</w:t>
      </w:r>
    </w:p>
    <w:p w:rsidR="009674BE" w:rsidRDefault="009674BE" w:rsidP="009674BE"/>
    <w:p w:rsidR="009674BE" w:rsidRDefault="009674BE" w:rsidP="009674BE">
      <w:r>
        <w:tab/>
      </w:r>
      <w:r>
        <w:tab/>
        <w:t>glDrawArrays(GL_TRIANGLES, 0, objectModel.out_vertices.size());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// ----------draw light------------</w:t>
      </w:r>
    </w:p>
    <w:p w:rsidR="009674BE" w:rsidRDefault="009674BE" w:rsidP="009674BE">
      <w:r>
        <w:tab/>
        <w:t>glUseProgram(lightModel.program);</w:t>
      </w:r>
    </w:p>
    <w:p w:rsidR="009674BE" w:rsidRDefault="009674BE" w:rsidP="009674BE">
      <w:r>
        <w:tab/>
        <w:t>glBindVertexArray(lightModel.vao);</w:t>
      </w:r>
    </w:p>
    <w:p w:rsidR="009674BE" w:rsidRDefault="009674BE" w:rsidP="009674BE">
      <w:r>
        <w:tab/>
        <w:t>glUniformMatrix4fv(lightModel.proj_location, 1, GL_FALSE, &amp;proj_matrix[0][0]);</w:t>
      </w:r>
    </w:p>
    <w:p w:rsidR="009674BE" w:rsidRDefault="009674BE" w:rsidP="009674BE"/>
    <w:p w:rsidR="009674BE" w:rsidRDefault="009674BE" w:rsidP="009674BE">
      <w:r>
        <w:tab/>
        <w:t>// Bind textures and samplers - using 0 as I know there is only one texture - need to extend.</w:t>
      </w:r>
    </w:p>
    <w:p w:rsidR="009674BE" w:rsidRDefault="009674BE" w:rsidP="009674BE">
      <w:r>
        <w:tab/>
        <w:t>glActiveTexture(GL_TEXTURE0);</w:t>
      </w:r>
    </w:p>
    <w:p w:rsidR="009674BE" w:rsidRDefault="009674BE" w:rsidP="009674BE">
      <w:r>
        <w:tab/>
        <w:t>glBindTexture(GL_TEXTURE_2D, lightModel.texture[0]);</w:t>
      </w:r>
    </w:p>
    <w:p w:rsidR="009674BE" w:rsidRDefault="009674BE" w:rsidP="009674BE">
      <w:r>
        <w:tab/>
        <w:t>glUniform1i(lightModel.tex_location, 0);</w:t>
      </w:r>
    </w:p>
    <w:p w:rsidR="009674BE" w:rsidRDefault="009674BE" w:rsidP="009674BE"/>
    <w:p w:rsidR="009674BE" w:rsidRDefault="009674BE" w:rsidP="009674BE">
      <w:r>
        <w:tab/>
        <w:t>for (int i = 0; i &lt; 6; i++) {</w:t>
      </w:r>
    </w:p>
    <w:p w:rsidR="009674BE" w:rsidRDefault="009674BE" w:rsidP="009674BE">
      <w:r>
        <w:tab/>
      </w:r>
      <w:r>
        <w:tab/>
        <w:t>glm::mat4 modelMatrixLight = glm::translate(glm::mat4(1.0f), glm::vec3(lightDisp[i].x, lightDisp[i].y, lightDisp[i].z));</w:t>
      </w:r>
    </w:p>
    <w:p w:rsidR="009674BE" w:rsidRDefault="009674BE" w:rsidP="009674BE">
      <w:r>
        <w:tab/>
      </w:r>
      <w:r>
        <w:tab/>
        <w:t>modelMatrixLight = glm::scale(modelMatrixLight, glm::vec3(0.2f, 0.2f, 0.2f));</w:t>
      </w:r>
    </w:p>
    <w:p w:rsidR="009674BE" w:rsidRDefault="009674BE" w:rsidP="009674BE">
      <w:r>
        <w:tab/>
      </w:r>
      <w:r>
        <w:tab/>
        <w:t>glm::mat4 mv_matrixLight = viewMatrix * modelMatrixLight;</w:t>
      </w:r>
    </w:p>
    <w:p w:rsidR="009674BE" w:rsidRDefault="009674BE" w:rsidP="009674BE"/>
    <w:p w:rsidR="009674BE" w:rsidRDefault="009674BE" w:rsidP="009674BE">
      <w:r>
        <w:tab/>
      </w:r>
      <w:r>
        <w:tab/>
        <w:t>glUniformMatrix4fv(lightModel.mv_location, 1, GL_FALSE, &amp;mv_matrixLight[0][0]);</w:t>
      </w:r>
    </w:p>
    <w:p w:rsidR="009674BE" w:rsidRDefault="009674BE" w:rsidP="009674BE">
      <w:r>
        <w:tab/>
      </w:r>
      <w:r>
        <w:tab/>
        <w:t>glDrawArrays(GL_TRIANGLES, 0, lightModel.out_vertices.size());</w:t>
      </w:r>
    </w:p>
    <w:p w:rsidR="009674BE" w:rsidRDefault="009674BE" w:rsidP="009674BE">
      <w:r>
        <w:lastRenderedPageBreak/>
        <w:tab/>
        <w:t>}</w:t>
      </w:r>
    </w:p>
    <w:p w:rsidR="009674BE" w:rsidRDefault="009674BE" w:rsidP="009674BE"/>
    <w:p w:rsidR="009674BE" w:rsidRDefault="009674BE" w:rsidP="009674BE">
      <w:r>
        <w:tab/>
        <w:t>//==============Second Pass===================</w:t>
      </w:r>
    </w:p>
    <w:p w:rsidR="009674BE" w:rsidRDefault="009674BE" w:rsidP="009674BE">
      <w:r>
        <w:tab/>
        <w:t>glBindFramebuffer(GL_FRAMEBUFFER, 0);</w:t>
      </w:r>
      <w:r>
        <w:tab/>
        <w:t>// Disable rendering framebuffer to texture - aka render normally.</w:t>
      </w:r>
    </w:p>
    <w:p w:rsidR="009674BE" w:rsidRDefault="009674BE" w:rsidP="009674BE"/>
    <w:p w:rsidR="009674BE" w:rsidRDefault="009674BE" w:rsidP="009674BE">
      <w:r>
        <w:tab/>
        <w:t>glClearColor(1.0f, 1.0f, 1.0f, 1.0f);</w:t>
      </w:r>
    </w:p>
    <w:p w:rsidR="009674BE" w:rsidRDefault="009674BE" w:rsidP="009674BE">
      <w:r>
        <w:tab/>
        <w:t>glClear(GL_COLOR_BUFFER_BIT);</w:t>
      </w:r>
    </w:p>
    <w:p w:rsidR="009674BE" w:rsidRDefault="009674BE" w:rsidP="009674BE">
      <w:r>
        <w:tab/>
        <w:t>glDisable(GL_DEPTH_TEST); //not needed as we are just displaying a single quad</w:t>
      </w:r>
    </w:p>
    <w:p w:rsidR="009674BE" w:rsidRDefault="009674BE" w:rsidP="009674BE"/>
    <w:p w:rsidR="009674BE" w:rsidRDefault="009674BE" w:rsidP="009674BE">
      <w:r>
        <w:tab/>
        <w:t>glUseProgram(displayProgram);</w:t>
      </w:r>
    </w:p>
    <w:p w:rsidR="009674BE" w:rsidRDefault="009674BE" w:rsidP="009674BE">
      <w:r>
        <w:tab/>
        <w:t>glBindVertexArray(displayVao);</w:t>
      </w:r>
    </w:p>
    <w:p w:rsidR="009674BE" w:rsidRDefault="009674BE" w:rsidP="009674BE">
      <w:r>
        <w:tab/>
        <w:t>glActiveTexture(GL_TEXTURE0);</w:t>
      </w:r>
    </w:p>
    <w:p w:rsidR="009674BE" w:rsidRDefault="009674BE" w:rsidP="009674BE">
      <w:r>
        <w:tab/>
        <w:t>glBindTexture(GL_TEXTURE_2D, framebufferTexture);</w:t>
      </w:r>
    </w:p>
    <w:p w:rsidR="009674BE" w:rsidRDefault="009674BE" w:rsidP="009674BE">
      <w:r>
        <w:tab/>
        <w:t>glDrawArrays(GL_TRIANGLES, 0, 6);</w:t>
      </w:r>
    </w:p>
    <w:p w:rsidR="009674BE" w:rsidRDefault="009674BE" w:rsidP="009674BE">
      <w:r>
        <w:tab/>
        <w:t>glBindVertexArray(0);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onResizeCallback(GLFWwindow* window, int w, int h) {</w:t>
      </w:r>
    </w:p>
    <w:p w:rsidR="009674BE" w:rsidRDefault="009674BE" w:rsidP="009674BE">
      <w:r>
        <w:tab/>
        <w:t>windowWidth = w;</w:t>
      </w:r>
    </w:p>
    <w:p w:rsidR="009674BE" w:rsidRDefault="009674BE" w:rsidP="009674BE">
      <w:r>
        <w:tab/>
        <w:t>windowHeight = h;</w:t>
      </w:r>
    </w:p>
    <w:p w:rsidR="009674BE" w:rsidRDefault="009674BE" w:rsidP="009674BE"/>
    <w:p w:rsidR="009674BE" w:rsidRDefault="009674BE" w:rsidP="009674BE">
      <w:r>
        <w:tab/>
        <w:t>aspect = (float)w / (float)h;</w:t>
      </w:r>
    </w:p>
    <w:p w:rsidR="009674BE" w:rsidRDefault="009674BE" w:rsidP="009674BE">
      <w:r>
        <w:tab/>
        <w:t>proj_matrix = glm::perspective(glm::radians(fovy), aspect, 0.1f, 1000.0f);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onKeyCallback(GLFWwindow* window, int key, int scancode, int action, int mods) {</w:t>
      </w:r>
    </w:p>
    <w:p w:rsidR="009674BE" w:rsidRDefault="009674BE" w:rsidP="009674BE">
      <w:r>
        <w:tab/>
        <w:t>if (action == GLFW_PRESS) keyStatus[key] = true;</w:t>
      </w:r>
    </w:p>
    <w:p w:rsidR="009674BE" w:rsidRDefault="009674BE" w:rsidP="009674BE">
      <w:r>
        <w:tab/>
        <w:t>else if (action == GLFW_RELEASE) keyStatus[key] = false;</w:t>
      </w:r>
    </w:p>
    <w:p w:rsidR="009674BE" w:rsidRDefault="009674BE" w:rsidP="009674BE"/>
    <w:p w:rsidR="009674BE" w:rsidRDefault="009674BE" w:rsidP="009674BE">
      <w:r>
        <w:tab/>
        <w:t>if (key == GLFW_KEY_ESCAPE &amp;&amp; action == GLFW_PRESS)</w:t>
      </w:r>
    </w:p>
    <w:p w:rsidR="009674BE" w:rsidRDefault="009674BE" w:rsidP="009674BE">
      <w:r>
        <w:lastRenderedPageBreak/>
        <w:tab/>
      </w:r>
      <w:r>
        <w:tab/>
        <w:t>glfwSetWindowShouldClose(window, GLFW_TRUE);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onMouseButtonCallback(GLFWwindow* window, int button, int action, int mods) {</w:t>
      </w:r>
    </w:p>
    <w:p w:rsidR="009674BE" w:rsidRDefault="009674BE" w:rsidP="009674BE"/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onMouseMoveCallback(GLFWwindow* window, double x, double y) {</w:t>
      </w:r>
    </w:p>
    <w:p w:rsidR="009674BE" w:rsidRDefault="009674BE" w:rsidP="009674BE">
      <w:r>
        <w:tab/>
        <w:t>int mouseX = static_cast&lt;int&gt;(x);</w:t>
      </w:r>
    </w:p>
    <w:p w:rsidR="009674BE" w:rsidRDefault="009674BE" w:rsidP="009674BE">
      <w:r>
        <w:tab/>
        <w:t>int mouseY = static_cast&lt;int&gt;(y);</w:t>
      </w:r>
    </w:p>
    <w:p w:rsidR="009674BE" w:rsidRDefault="009674BE" w:rsidP="009674BE"/>
    <w:p w:rsidR="009674BE" w:rsidRDefault="009674BE" w:rsidP="009674BE">
      <w:r>
        <w:tab/>
        <w:t>if (firstMouse) {</w:t>
      </w:r>
    </w:p>
    <w:p w:rsidR="009674BE" w:rsidRDefault="009674BE" w:rsidP="009674BE">
      <w:r>
        <w:tab/>
      </w:r>
      <w:r>
        <w:tab/>
        <w:t>lastX = (GLfloat)mouseX; lastY = (GLfloat)mouseY; firstMouse = false;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GLfloat xoffset = mouseX - lastX;</w:t>
      </w:r>
    </w:p>
    <w:p w:rsidR="009674BE" w:rsidRDefault="009674BE" w:rsidP="009674BE">
      <w:r>
        <w:tab/>
        <w:t>GLfloat yoffset = lastY - mouseY; // Reversed</w:t>
      </w:r>
    </w:p>
    <w:p w:rsidR="009674BE" w:rsidRDefault="009674BE" w:rsidP="009674BE">
      <w:r>
        <w:tab/>
        <w:t>lastX = (GLfloat)mouseX; lastY = (GLfloat)mouseY;</w:t>
      </w:r>
    </w:p>
    <w:p w:rsidR="009674BE" w:rsidRDefault="009674BE" w:rsidP="009674BE"/>
    <w:p w:rsidR="009674BE" w:rsidRDefault="009674BE" w:rsidP="009674BE">
      <w:r>
        <w:tab/>
        <w:t>GLfloat sensitivity = 0.05f;</w:t>
      </w:r>
    </w:p>
    <w:p w:rsidR="009674BE" w:rsidRDefault="009674BE" w:rsidP="009674BE">
      <w:r>
        <w:tab/>
        <w:t>xoffset *= sensitivity; yoffset *= sensitivity;</w:t>
      </w:r>
    </w:p>
    <w:p w:rsidR="009674BE" w:rsidRDefault="009674BE" w:rsidP="009674BE"/>
    <w:p w:rsidR="009674BE" w:rsidRDefault="009674BE" w:rsidP="009674BE">
      <w:r>
        <w:tab/>
        <w:t>yaw += xoffset; pitch += yoffset;</w:t>
      </w:r>
    </w:p>
    <w:p w:rsidR="009674BE" w:rsidRDefault="009674BE" w:rsidP="009674BE"/>
    <w:p w:rsidR="009674BE" w:rsidRDefault="009674BE" w:rsidP="009674BE">
      <w:r>
        <w:tab/>
        <w:t>// check for pitch out of bounds otherwise screen gets flipped</w:t>
      </w:r>
    </w:p>
    <w:p w:rsidR="009674BE" w:rsidRDefault="009674BE" w:rsidP="009674BE">
      <w:r>
        <w:tab/>
        <w:t>if (pitch &gt; 89.0f) pitch = 89.0f;</w:t>
      </w:r>
    </w:p>
    <w:p w:rsidR="009674BE" w:rsidRDefault="009674BE" w:rsidP="009674BE">
      <w:r>
        <w:tab/>
        <w:t>if (pitch &lt; -89.0f) pitch = -89.0f;</w:t>
      </w:r>
    </w:p>
    <w:p w:rsidR="009674BE" w:rsidRDefault="009674BE" w:rsidP="009674BE"/>
    <w:p w:rsidR="009674BE" w:rsidRDefault="009674BE" w:rsidP="009674BE">
      <w:r>
        <w:tab/>
        <w:t>glm::vec3 front;</w:t>
      </w:r>
    </w:p>
    <w:p w:rsidR="009674BE" w:rsidRDefault="009674BE" w:rsidP="009674BE">
      <w:r>
        <w:tab/>
        <w:t>front.x = cos(glm::radians(yaw)) * cos(glm::radians(pitch));</w:t>
      </w:r>
    </w:p>
    <w:p w:rsidR="009674BE" w:rsidRDefault="009674BE" w:rsidP="009674BE">
      <w:r>
        <w:tab/>
        <w:t>front.y = sin(glm::radians(pitch));</w:t>
      </w:r>
    </w:p>
    <w:p w:rsidR="009674BE" w:rsidRDefault="009674BE" w:rsidP="009674BE">
      <w:r>
        <w:lastRenderedPageBreak/>
        <w:tab/>
        <w:t>front.z = sin(glm::radians(yaw)) * cos(glm::radians(pitch));</w:t>
      </w:r>
    </w:p>
    <w:p w:rsidR="009674BE" w:rsidRDefault="009674BE" w:rsidP="009674BE"/>
    <w:p w:rsidR="009674BE" w:rsidRDefault="009674BE" w:rsidP="009674BE">
      <w:r>
        <w:tab/>
        <w:t>cameraFront = glm::normalize(front);</w:t>
      </w:r>
    </w:p>
    <w:p w:rsidR="009674BE" w:rsidRDefault="009674BE" w:rsidP="009674BE"/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static void onMouseWheelCallback(GLFWwindow* window, double xoffset, double yoffset) {</w:t>
      </w:r>
    </w:p>
    <w:p w:rsidR="009674BE" w:rsidRDefault="009674BE" w:rsidP="009674BE">
      <w:r>
        <w:tab/>
        <w:t>int yoffsetInt = static_cast&lt;int&gt;(yoffset);</w:t>
      </w:r>
    </w:p>
    <w:p w:rsidR="009674BE" w:rsidRDefault="009674BE" w:rsidP="009674BE"/>
    <w:p w:rsidR="009674BE" w:rsidRDefault="009674BE" w:rsidP="009674BE">
      <w:r>
        <w:tab/>
        <w:t>fovy += yoffsetInt;</w:t>
      </w:r>
    </w:p>
    <w:p w:rsidR="009674BE" w:rsidRDefault="009674BE" w:rsidP="009674BE">
      <w:r>
        <w:tab/>
        <w:t>if (fovy &gt;= 1.0f &amp;&amp; fovy &lt;= 45.0f) fovy -= (GLfloat)yoffset;</w:t>
      </w:r>
    </w:p>
    <w:p w:rsidR="009674BE" w:rsidRDefault="009674BE" w:rsidP="009674BE">
      <w:r>
        <w:tab/>
        <w:t>if (fovy &lt;= 1.0f) fovy = 1.0f;</w:t>
      </w:r>
    </w:p>
    <w:p w:rsidR="009674BE" w:rsidRDefault="009674BE" w:rsidP="009674BE">
      <w:r>
        <w:tab/>
        <w:t>if (fovy &gt;= 45.0f) fovy = 45.0f;</w:t>
      </w:r>
    </w:p>
    <w:p w:rsidR="009674BE" w:rsidRDefault="009674BE" w:rsidP="009674BE">
      <w:r>
        <w:tab/>
        <w:t>proj_matrix = glm::perspective(glm::radians(fovy), aspect, 0.1f, 1000.0f);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debugGL() {</w:t>
      </w:r>
    </w:p>
    <w:p w:rsidR="009674BE" w:rsidRDefault="009674BE" w:rsidP="009674BE">
      <w:r>
        <w:tab/>
        <w:t>//Output some debugging information</w:t>
      </w:r>
    </w:p>
    <w:p w:rsidR="009674BE" w:rsidRDefault="009674BE" w:rsidP="009674BE">
      <w:r>
        <w:tab/>
        <w:t>cout &lt;&lt; "VENDOR: " &lt;&lt; (char *)glGetString(GL_VENDOR) &lt;&lt; endl;</w:t>
      </w:r>
    </w:p>
    <w:p w:rsidR="009674BE" w:rsidRDefault="009674BE" w:rsidP="009674BE">
      <w:r>
        <w:tab/>
        <w:t>cout &lt;&lt; "VERSION: " &lt;&lt; (char *)glGetString(GL_VERSION) &lt;&lt; endl;</w:t>
      </w:r>
    </w:p>
    <w:p w:rsidR="009674BE" w:rsidRDefault="009674BE" w:rsidP="009674BE">
      <w:r>
        <w:tab/>
        <w:t>cout &lt;&lt; "RENDERER: " &lt;&lt; (char *)glGetString(GL_RENDERER) &lt;&lt; endl;</w:t>
      </w:r>
    </w:p>
    <w:p w:rsidR="009674BE" w:rsidRDefault="009674BE" w:rsidP="009674BE"/>
    <w:p w:rsidR="009674BE" w:rsidRDefault="009674BE" w:rsidP="009674BE">
      <w:r>
        <w:tab/>
        <w:t>// Enable Opengl Debug</w:t>
      </w:r>
    </w:p>
    <w:p w:rsidR="009674BE" w:rsidRDefault="009674BE" w:rsidP="009674BE">
      <w:r>
        <w:tab/>
        <w:t>//glEnable(GL_DEBUG_OUTPUT);</w:t>
      </w:r>
    </w:p>
    <w:p w:rsidR="009674BE" w:rsidRDefault="009674BE" w:rsidP="009674BE">
      <w:r>
        <w:tab/>
        <w:t>glEnable(GL_DEBUG_OUTPUT_SYNCHRONOUS);</w:t>
      </w:r>
    </w:p>
    <w:p w:rsidR="009674BE" w:rsidRDefault="009674BE" w:rsidP="009674BE">
      <w:r>
        <w:tab/>
        <w:t>glDebugMessageCallback((GLDEBUGPROC)openGLDebugCallback, nullptr);</w:t>
      </w:r>
    </w:p>
    <w:p w:rsidR="009674BE" w:rsidRDefault="009674BE" w:rsidP="009674BE">
      <w:r>
        <w:tab/>
        <w:t>glDebugMessageControl(GL_DONT_CARE, GL_DONT_CARE, GL_DONT_CARE, 0, NULL, true);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static void APIENTRY openGLDebugCallback(GLenum source,</w:t>
      </w:r>
    </w:p>
    <w:p w:rsidR="009674BE" w:rsidRDefault="009674BE" w:rsidP="009674BE">
      <w:r>
        <w:tab/>
        <w:t>GLenum type,</w:t>
      </w:r>
    </w:p>
    <w:p w:rsidR="009674BE" w:rsidRDefault="009674BE" w:rsidP="009674BE">
      <w:r>
        <w:lastRenderedPageBreak/>
        <w:tab/>
        <w:t>GLuint id,</w:t>
      </w:r>
    </w:p>
    <w:p w:rsidR="009674BE" w:rsidRDefault="009674BE" w:rsidP="009674BE">
      <w:r>
        <w:tab/>
        <w:t>GLenum severity,</w:t>
      </w:r>
    </w:p>
    <w:p w:rsidR="009674BE" w:rsidRDefault="009674BE" w:rsidP="009674BE">
      <w:r>
        <w:tab/>
        <w:t>GLsizei length,</w:t>
      </w:r>
    </w:p>
    <w:p w:rsidR="009674BE" w:rsidRDefault="009674BE" w:rsidP="009674BE">
      <w:r>
        <w:tab/>
        <w:t>const GLchar* message,</w:t>
      </w:r>
    </w:p>
    <w:p w:rsidR="009674BE" w:rsidRDefault="009674BE" w:rsidP="009674BE">
      <w:r>
        <w:tab/>
        <w:t>const GLvoid* userParam) {</w:t>
      </w:r>
    </w:p>
    <w:p w:rsidR="009674BE" w:rsidRDefault="009674BE" w:rsidP="009674BE"/>
    <w:p w:rsidR="009674BE" w:rsidRDefault="009674BE" w:rsidP="009674BE">
      <w:r>
        <w:tab/>
        <w:t>cout &lt;&lt; "---------------------opengl-callback------------" &lt;&lt; endl;</w:t>
      </w:r>
    </w:p>
    <w:p w:rsidR="009674BE" w:rsidRDefault="009674BE" w:rsidP="009674BE">
      <w:r>
        <w:tab/>
        <w:t>cout &lt;&lt; "Message: " &lt;&lt; message &lt;&lt; endl;</w:t>
      </w:r>
    </w:p>
    <w:p w:rsidR="009674BE" w:rsidRDefault="009674BE" w:rsidP="009674BE">
      <w:r>
        <w:tab/>
        <w:t>cout &lt;&lt; "type: ";</w:t>
      </w:r>
    </w:p>
    <w:p w:rsidR="009674BE" w:rsidRDefault="009674BE" w:rsidP="009674BE">
      <w:r>
        <w:tab/>
        <w:t>switch (type) {</w:t>
      </w:r>
    </w:p>
    <w:p w:rsidR="009674BE" w:rsidRDefault="009674BE" w:rsidP="009674BE">
      <w:r>
        <w:tab/>
        <w:t>case GL_DEBUG_TYPE_ERROR:</w:t>
      </w:r>
    </w:p>
    <w:p w:rsidR="009674BE" w:rsidRDefault="009674BE" w:rsidP="009674BE">
      <w:r>
        <w:tab/>
      </w:r>
      <w:r>
        <w:tab/>
        <w:t>cout &lt;&lt; "ERROR";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GL_DEBUG_TYPE_DEPRECATED_BEHAVIOR:</w:t>
      </w:r>
    </w:p>
    <w:p w:rsidR="009674BE" w:rsidRDefault="009674BE" w:rsidP="009674BE">
      <w:r>
        <w:tab/>
      </w:r>
      <w:r>
        <w:tab/>
        <w:t>cout &lt;&lt; "DEPRECATED_BEHAVIOR";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GL_DEBUG_TYPE_UNDEFINED_BEHAVIOR:</w:t>
      </w:r>
    </w:p>
    <w:p w:rsidR="009674BE" w:rsidRDefault="009674BE" w:rsidP="009674BE">
      <w:r>
        <w:tab/>
      </w:r>
      <w:r>
        <w:tab/>
        <w:t>cout &lt;&lt; "UNDEFINED_BEHAVIOR";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GL_DEBUG_TYPE_PORTABILITY:</w:t>
      </w:r>
    </w:p>
    <w:p w:rsidR="009674BE" w:rsidRDefault="009674BE" w:rsidP="009674BE">
      <w:r>
        <w:tab/>
      </w:r>
      <w:r>
        <w:tab/>
        <w:t>cout &lt;&lt; "PORTABILITY";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GL_DEBUG_TYPE_PERFORMANCE:</w:t>
      </w:r>
    </w:p>
    <w:p w:rsidR="009674BE" w:rsidRDefault="009674BE" w:rsidP="009674BE">
      <w:r>
        <w:tab/>
      </w:r>
      <w:r>
        <w:tab/>
        <w:t>cout &lt;&lt; "PERFORMANCE";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GL_DEBUG_TYPE_OTHER:</w:t>
      </w:r>
    </w:p>
    <w:p w:rsidR="009674BE" w:rsidRDefault="009674BE" w:rsidP="009674BE">
      <w:r>
        <w:tab/>
      </w:r>
      <w:r>
        <w:tab/>
        <w:t>cout &lt;&lt; "OTHER";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cout &lt;&lt; " --- ";</w:t>
      </w:r>
    </w:p>
    <w:p w:rsidR="009674BE" w:rsidRDefault="009674BE" w:rsidP="009674BE"/>
    <w:p w:rsidR="009674BE" w:rsidRDefault="009674BE" w:rsidP="009674BE">
      <w:r>
        <w:lastRenderedPageBreak/>
        <w:tab/>
        <w:t>cout &lt;&lt; "id: " &lt;&lt; id &lt;&lt; " --- ";</w:t>
      </w:r>
    </w:p>
    <w:p w:rsidR="009674BE" w:rsidRDefault="009674BE" w:rsidP="009674BE">
      <w:r>
        <w:tab/>
        <w:t>cout &lt;&lt; "severity: ";</w:t>
      </w:r>
    </w:p>
    <w:p w:rsidR="009674BE" w:rsidRDefault="009674BE" w:rsidP="009674BE">
      <w:r>
        <w:tab/>
        <w:t>switch (severity) {</w:t>
      </w:r>
    </w:p>
    <w:p w:rsidR="009674BE" w:rsidRDefault="009674BE" w:rsidP="009674BE">
      <w:r>
        <w:tab/>
        <w:t>case GL_DEBUG_SEVERITY_LOW:</w:t>
      </w:r>
    </w:p>
    <w:p w:rsidR="009674BE" w:rsidRDefault="009674BE" w:rsidP="009674BE">
      <w:r>
        <w:tab/>
      </w:r>
      <w:r>
        <w:tab/>
        <w:t>cout &lt;&lt; "LOW";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GL_DEBUG_SEVERITY_MEDIUM:</w:t>
      </w:r>
    </w:p>
    <w:p w:rsidR="009674BE" w:rsidRDefault="009674BE" w:rsidP="009674BE">
      <w:r>
        <w:tab/>
      </w:r>
      <w:r>
        <w:tab/>
        <w:t>cout &lt;&lt; "MEDIUM";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GL_DEBUG_SEVERITY_HIGH:</w:t>
      </w:r>
    </w:p>
    <w:p w:rsidR="009674BE" w:rsidRDefault="009674BE" w:rsidP="009674BE">
      <w:r>
        <w:tab/>
      </w:r>
      <w:r>
        <w:tab/>
        <w:t>cout &lt;&lt; "HIGH";</w:t>
      </w:r>
    </w:p>
    <w:p w:rsidR="009674BE" w:rsidRDefault="009674BE" w:rsidP="009674BE">
      <w:r>
        <w:tab/>
      </w:r>
      <w:r>
        <w:tab/>
        <w:t>break;</w:t>
      </w:r>
    </w:p>
    <w:p w:rsidR="009674BE" w:rsidRDefault="009674BE" w:rsidP="009674BE">
      <w:r>
        <w:tab/>
        <w:t>case GL_DEBUG_SEVERITY_NOTIFICATION:</w:t>
      </w:r>
    </w:p>
    <w:p w:rsidR="009674BE" w:rsidRDefault="009674BE" w:rsidP="009674BE">
      <w:r>
        <w:tab/>
      </w:r>
      <w:r>
        <w:tab/>
        <w:t>cout &lt;&lt; "NOTIFICATION";</w:t>
      </w:r>
    </w:p>
    <w:p w:rsidR="009674BE" w:rsidRDefault="009674BE" w:rsidP="009674BE">
      <w:r>
        <w:tab/>
        <w:t>}</w:t>
      </w:r>
    </w:p>
    <w:p w:rsidR="009674BE" w:rsidRDefault="009674BE" w:rsidP="009674BE">
      <w:r>
        <w:tab/>
        <w:t>cout &lt;&lt; endl;</w:t>
      </w:r>
    </w:p>
    <w:p w:rsidR="009674BE" w:rsidRDefault="009674BE" w:rsidP="009674BE">
      <w:r>
        <w:tab/>
        <w:t>cout &lt;&lt; "-----------------------------------------" &lt;&lt; endl;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string readShader(string name) {</w:t>
      </w:r>
    </w:p>
    <w:p w:rsidR="009674BE" w:rsidRDefault="009674BE" w:rsidP="009674BE">
      <w:r>
        <w:tab/>
        <w:t>string vs_text;</w:t>
      </w:r>
    </w:p>
    <w:p w:rsidR="009674BE" w:rsidRDefault="009674BE" w:rsidP="009674BE">
      <w:r>
        <w:tab/>
        <w:t>std::ifstream vs_file(name);</w:t>
      </w:r>
    </w:p>
    <w:p w:rsidR="009674BE" w:rsidRDefault="009674BE" w:rsidP="009674BE"/>
    <w:p w:rsidR="009674BE" w:rsidRDefault="009674BE" w:rsidP="009674BE">
      <w:r>
        <w:tab/>
        <w:t>string vs_line;</w:t>
      </w:r>
    </w:p>
    <w:p w:rsidR="009674BE" w:rsidRDefault="009674BE" w:rsidP="009674BE">
      <w:r>
        <w:tab/>
        <w:t>if (vs_file.is_open()) {</w:t>
      </w:r>
    </w:p>
    <w:p w:rsidR="009674BE" w:rsidRDefault="009674BE" w:rsidP="009674BE"/>
    <w:p w:rsidR="009674BE" w:rsidRDefault="009674BE" w:rsidP="009674BE">
      <w:r>
        <w:tab/>
      </w:r>
      <w:r>
        <w:tab/>
        <w:t>while (getline(vs_file, vs_line)) {</w:t>
      </w:r>
    </w:p>
    <w:p w:rsidR="009674BE" w:rsidRDefault="009674BE" w:rsidP="009674BE">
      <w:r>
        <w:tab/>
      </w:r>
      <w:r>
        <w:tab/>
      </w:r>
      <w:r>
        <w:tab/>
        <w:t>vs_text += vs_line;</w:t>
      </w:r>
    </w:p>
    <w:p w:rsidR="009674BE" w:rsidRDefault="009674BE" w:rsidP="009674BE">
      <w:r>
        <w:tab/>
      </w:r>
      <w:r>
        <w:tab/>
      </w:r>
      <w:r>
        <w:tab/>
        <w:t>vs_text += '\n';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</w:r>
      <w:r>
        <w:tab/>
        <w:t>vs_file.close();</w:t>
      </w:r>
    </w:p>
    <w:p w:rsidR="009674BE" w:rsidRDefault="009674BE" w:rsidP="009674BE">
      <w:r>
        <w:lastRenderedPageBreak/>
        <w:tab/>
        <w:t>}</w:t>
      </w:r>
    </w:p>
    <w:p w:rsidR="009674BE" w:rsidRDefault="009674BE" w:rsidP="009674BE">
      <w:r>
        <w:tab/>
        <w:t>return vs_text;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 checkErrorShader(GLuint shader) {</w:t>
      </w:r>
    </w:p>
    <w:p w:rsidR="009674BE" w:rsidRDefault="009674BE" w:rsidP="009674BE">
      <w:r>
        <w:tab/>
        <w:t>// Get log lenght</w:t>
      </w:r>
    </w:p>
    <w:p w:rsidR="009674BE" w:rsidRDefault="009674BE" w:rsidP="009674BE">
      <w:r>
        <w:tab/>
        <w:t>GLint maxLength;</w:t>
      </w:r>
    </w:p>
    <w:p w:rsidR="009674BE" w:rsidRDefault="009674BE" w:rsidP="009674BE">
      <w:r>
        <w:tab/>
        <w:t>glGetShaderiv(shader, GL_INFO_LOG_LENGTH, &amp;maxLength);</w:t>
      </w:r>
    </w:p>
    <w:p w:rsidR="009674BE" w:rsidRDefault="009674BE" w:rsidP="009674BE"/>
    <w:p w:rsidR="009674BE" w:rsidRDefault="009674BE" w:rsidP="009674BE">
      <w:r>
        <w:tab/>
        <w:t>// Init a string for it</w:t>
      </w:r>
    </w:p>
    <w:p w:rsidR="009674BE" w:rsidRDefault="009674BE" w:rsidP="009674BE">
      <w:r>
        <w:tab/>
        <w:t>std::vector&lt;GLchar&gt; errorLog(maxLength);</w:t>
      </w:r>
    </w:p>
    <w:p w:rsidR="009674BE" w:rsidRDefault="009674BE" w:rsidP="009674BE"/>
    <w:p w:rsidR="009674BE" w:rsidRDefault="009674BE" w:rsidP="009674BE">
      <w:r>
        <w:tab/>
        <w:t>if (maxLength &gt; 0) {</w:t>
      </w:r>
    </w:p>
    <w:p w:rsidR="009674BE" w:rsidRDefault="009674BE" w:rsidP="009674BE">
      <w:r>
        <w:tab/>
      </w:r>
      <w:r>
        <w:tab/>
        <w:t>// Get the log file</w:t>
      </w:r>
    </w:p>
    <w:p w:rsidR="009674BE" w:rsidRDefault="009674BE" w:rsidP="009674BE">
      <w:r>
        <w:tab/>
      </w:r>
      <w:r>
        <w:tab/>
        <w:t>glGetShaderInfoLog(shader, maxLength, &amp;maxLength, &amp;errorLog[0]);</w:t>
      </w:r>
    </w:p>
    <w:p w:rsidR="009674BE" w:rsidRDefault="009674BE" w:rsidP="009674BE"/>
    <w:p w:rsidR="009674BE" w:rsidRDefault="009674BE" w:rsidP="009674BE">
      <w:r>
        <w:tab/>
      </w:r>
      <w:r>
        <w:tab/>
        <w:t>cout &lt;&lt; "--------------Shader compilation error-------------\n";</w:t>
      </w:r>
    </w:p>
    <w:p w:rsidR="009674BE" w:rsidRDefault="009674BE" w:rsidP="009674BE">
      <w:r>
        <w:tab/>
      </w:r>
      <w:r>
        <w:tab/>
        <w:t>cout &lt;&lt; errorLog.data();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readObj(string name, struct modelObject *obj) {</w:t>
      </w:r>
    </w:p>
    <w:p w:rsidR="009674BE" w:rsidRDefault="009674BE" w:rsidP="009674BE">
      <w:r>
        <w:tab/>
        <w:t>cout &lt;&lt; "Loading model " &lt;&lt; name &lt;&lt; "\n";</w:t>
      </w:r>
    </w:p>
    <w:p w:rsidR="009674BE" w:rsidRDefault="009674BE" w:rsidP="009674BE"/>
    <w:p w:rsidR="009674BE" w:rsidRDefault="009674BE" w:rsidP="009674BE">
      <w:r>
        <w:tab/>
        <w:t>std::vector&lt; unsigned int &gt; vertexIndices, uvIndices, normalIndices;</w:t>
      </w:r>
    </w:p>
    <w:p w:rsidR="009674BE" w:rsidRDefault="009674BE" w:rsidP="009674BE">
      <w:r>
        <w:tab/>
        <w:t>std::vector&lt; string &gt; materials, textures;</w:t>
      </w:r>
    </w:p>
    <w:p w:rsidR="009674BE" w:rsidRDefault="009674BE" w:rsidP="009674BE">
      <w:r>
        <w:tab/>
        <w:t>std::vector&lt; glm::vec3 &gt; obj_vertices;</w:t>
      </w:r>
    </w:p>
    <w:p w:rsidR="009674BE" w:rsidRDefault="009674BE" w:rsidP="009674BE">
      <w:r>
        <w:tab/>
        <w:t>std::vector&lt; glm::vec2 &gt; obj_uvs;</w:t>
      </w:r>
    </w:p>
    <w:p w:rsidR="009674BE" w:rsidRDefault="009674BE" w:rsidP="009674BE">
      <w:r>
        <w:tab/>
        <w:t>std::vector&lt; glm::vec3 &gt; obj_normals;</w:t>
      </w:r>
    </w:p>
    <w:p w:rsidR="009674BE" w:rsidRDefault="009674BE" w:rsidP="009674BE"/>
    <w:p w:rsidR="009674BE" w:rsidRDefault="009674BE" w:rsidP="009674BE">
      <w:r>
        <w:lastRenderedPageBreak/>
        <w:tab/>
        <w:t>std::ifstream dataFile(name);</w:t>
      </w:r>
    </w:p>
    <w:p w:rsidR="009674BE" w:rsidRDefault="009674BE" w:rsidP="009674BE"/>
    <w:p w:rsidR="009674BE" w:rsidRDefault="009674BE" w:rsidP="009674BE">
      <w:r>
        <w:tab/>
        <w:t>string rawData;</w:t>
      </w:r>
      <w:r>
        <w:tab/>
      </w:r>
      <w:r>
        <w:tab/>
        <w:t>// store the raw data.</w:t>
      </w:r>
    </w:p>
    <w:p w:rsidR="009674BE" w:rsidRDefault="009674BE" w:rsidP="009674BE">
      <w:r>
        <w:tab/>
        <w:t>int countLines = 0;</w:t>
      </w:r>
    </w:p>
    <w:p w:rsidR="009674BE" w:rsidRDefault="009674BE" w:rsidP="009674BE">
      <w:r>
        <w:tab/>
        <w:t>if (dataFile.is_open()) {</w:t>
      </w:r>
    </w:p>
    <w:p w:rsidR="009674BE" w:rsidRDefault="009674BE" w:rsidP="009674BE">
      <w:r>
        <w:tab/>
      </w:r>
      <w:r>
        <w:tab/>
        <w:t>string dataLineRaw;</w:t>
      </w:r>
    </w:p>
    <w:p w:rsidR="009674BE" w:rsidRDefault="009674BE" w:rsidP="009674BE">
      <w:r>
        <w:tab/>
      </w:r>
      <w:r>
        <w:tab/>
        <w:t>while (getline(dataFile, dataLineRaw)) {</w:t>
      </w:r>
    </w:p>
    <w:p w:rsidR="009674BE" w:rsidRDefault="009674BE" w:rsidP="009674BE">
      <w:r>
        <w:tab/>
      </w:r>
      <w:r>
        <w:tab/>
      </w:r>
      <w:r>
        <w:tab/>
        <w:t>rawData += dataLineRaw;</w:t>
      </w:r>
    </w:p>
    <w:p w:rsidR="009674BE" w:rsidRDefault="009674BE" w:rsidP="009674BE">
      <w:r>
        <w:tab/>
      </w:r>
      <w:r>
        <w:tab/>
      </w:r>
      <w:r>
        <w:tab/>
        <w:t>rawData += "\n";</w:t>
      </w:r>
    </w:p>
    <w:p w:rsidR="009674BE" w:rsidRDefault="009674BE" w:rsidP="009674BE">
      <w:r>
        <w:tab/>
      </w:r>
      <w:r>
        <w:tab/>
      </w:r>
      <w:r>
        <w:tab/>
        <w:t>countLines++;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</w:r>
      <w:r>
        <w:tab/>
        <w:t>dataFile.close();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cout &lt;&lt; "Finished reading model file " &lt;&lt; name &lt;&lt; "\n";</w:t>
      </w:r>
    </w:p>
    <w:p w:rsidR="009674BE" w:rsidRDefault="009674BE" w:rsidP="009674BE"/>
    <w:p w:rsidR="009674BE" w:rsidRDefault="009674BE" w:rsidP="009674BE">
      <w:r>
        <w:tab/>
        <w:t>istringstream rawDataStream(rawData);</w:t>
      </w:r>
    </w:p>
    <w:p w:rsidR="009674BE" w:rsidRDefault="009674BE" w:rsidP="009674BE">
      <w:r>
        <w:tab/>
        <w:t>string dataLine;</w:t>
      </w:r>
    </w:p>
    <w:p w:rsidR="009674BE" w:rsidRDefault="009674BE" w:rsidP="009674BE">
      <w:r>
        <w:tab/>
        <w:t>int linesDone = 0;</w:t>
      </w:r>
    </w:p>
    <w:p w:rsidR="009674BE" w:rsidRDefault="009674BE" w:rsidP="009674BE">
      <w:r>
        <w:tab/>
        <w:t>while (std::getline(rawDataStream, dataLine)) {</w:t>
      </w:r>
    </w:p>
    <w:p w:rsidR="009674BE" w:rsidRDefault="009674BE" w:rsidP="009674BE">
      <w:r>
        <w:tab/>
      </w:r>
      <w:r>
        <w:tab/>
        <w:t>if (dataLine.find("v ") != string::npos) {</w:t>
      </w:r>
      <w:r>
        <w:tab/>
        <w:t>// does this line have a vector?</w:t>
      </w:r>
    </w:p>
    <w:p w:rsidR="009674BE" w:rsidRDefault="009674BE" w:rsidP="009674BE">
      <w:r>
        <w:tab/>
      </w:r>
      <w:r>
        <w:tab/>
      </w:r>
      <w:r>
        <w:tab/>
        <w:t>glm::vec3 vertex;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int foundStart = dataLine.find(" ");  int foundEnd = dataLine.find(" ", foundStart + 1);</w:t>
      </w:r>
    </w:p>
    <w:p w:rsidR="009674BE" w:rsidRDefault="009674BE" w:rsidP="009674BE">
      <w:r>
        <w:tab/>
      </w:r>
      <w:r>
        <w:tab/>
      </w:r>
      <w:r>
        <w:tab/>
        <w:t>vertex.x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vertex.y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lastRenderedPageBreak/>
        <w:tab/>
      </w:r>
      <w:r>
        <w:tab/>
      </w:r>
      <w:r>
        <w:tab/>
        <w:t>vertex.z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obj_vertices.push_back(vertex);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</w:r>
      <w:r>
        <w:tab/>
        <w:t>else if (dataLine.find("vt ") != string::npos) {</w:t>
      </w:r>
      <w:r>
        <w:tab/>
        <w:t>// does this line have a uv coordinates?</w:t>
      </w:r>
    </w:p>
    <w:p w:rsidR="009674BE" w:rsidRDefault="009674BE" w:rsidP="009674BE">
      <w:r>
        <w:tab/>
      </w:r>
      <w:r>
        <w:tab/>
      </w:r>
      <w:r>
        <w:tab/>
        <w:t>glm::vec2 uv;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int foundStart = dataLine.find(" ");  int foundEnd = dataLine.find(" ", foundStart + 1);</w:t>
      </w:r>
    </w:p>
    <w:p w:rsidR="009674BE" w:rsidRDefault="009674BE" w:rsidP="009674BE">
      <w:r>
        <w:tab/>
      </w:r>
      <w:r>
        <w:tab/>
      </w:r>
      <w:r>
        <w:tab/>
        <w:t>uv.x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uv.y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obj_uvs.push_back(uv);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</w:r>
      <w:r>
        <w:tab/>
        <w:t>else if (dataLine.find("vn ") != string::npos) { // does this line have a normal coordinates?</w:t>
      </w:r>
    </w:p>
    <w:p w:rsidR="009674BE" w:rsidRDefault="009674BE" w:rsidP="009674BE">
      <w:r>
        <w:tab/>
      </w:r>
      <w:r>
        <w:tab/>
      </w:r>
      <w:r>
        <w:tab/>
        <w:t>glm::vec3 normal;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int foundStart = dataLine.find(" ");  int foundEnd = dataLine.find(" ", foundStart + 1);</w:t>
      </w:r>
    </w:p>
    <w:p w:rsidR="009674BE" w:rsidRDefault="009674BE" w:rsidP="009674BE">
      <w:r>
        <w:tab/>
      </w:r>
      <w:r>
        <w:tab/>
      </w:r>
      <w:r>
        <w:tab/>
        <w:t>normal.x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normal.y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normal.z = stof(dataLine.substr(foundStart, foundEnd - foundStart));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obj_normals.push_back(normal);</w:t>
      </w:r>
    </w:p>
    <w:p w:rsidR="009674BE" w:rsidRDefault="009674BE" w:rsidP="009674BE">
      <w:r>
        <w:lastRenderedPageBreak/>
        <w:tab/>
      </w:r>
      <w:r>
        <w:tab/>
        <w:t>}</w:t>
      </w:r>
    </w:p>
    <w:p w:rsidR="009674BE" w:rsidRDefault="009674BE" w:rsidP="009674BE">
      <w:r>
        <w:tab/>
      </w:r>
      <w:r>
        <w:tab/>
        <w:t>else if (dataLine.find("f ") != string::npos) { // does this line defines a triangle face?</w:t>
      </w:r>
    </w:p>
    <w:p w:rsidR="009674BE" w:rsidRDefault="009674BE" w:rsidP="009674BE">
      <w:r>
        <w:tab/>
      </w:r>
      <w:r>
        <w:tab/>
      </w:r>
      <w:r>
        <w:tab/>
        <w:t>string parts[3];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int foundStart = dataLine.find(" ");  int foundEnd = dataLine.find(" ", foundStart + 1);</w:t>
      </w:r>
    </w:p>
    <w:p w:rsidR="009674BE" w:rsidRDefault="009674BE" w:rsidP="009674BE">
      <w:r>
        <w:tab/>
      </w:r>
      <w:r>
        <w:tab/>
      </w:r>
      <w:r>
        <w:tab/>
        <w:t>parts[0] = dataLine.substr(foundStart + 1, foundEnd - foundStart - 1);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parts[1] = dataLine.substr(foundStart + 1, foundEnd - foundStart - 1);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foundStart = foundEnd; foundEnd = dataLine.find(" ", foundStart + 1);</w:t>
      </w:r>
    </w:p>
    <w:p w:rsidR="009674BE" w:rsidRDefault="009674BE" w:rsidP="009674BE">
      <w:r>
        <w:tab/>
      </w:r>
      <w:r>
        <w:tab/>
      </w:r>
      <w:r>
        <w:tab/>
        <w:t>parts[2] = dataLine.substr(foundStart + 1, foundEnd - foundStart - 1);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for (int i = 0; i &lt; 3; i++) {</w:t>
      </w:r>
      <w:r>
        <w:tab/>
      </w:r>
      <w:r>
        <w:tab/>
        <w:t>// for each part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  <w:t>vertexIndices.push_back(stoul(parts[i].substr(0, parts[i].find("/"))));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  <w:t>int firstSlash = parts[i].find("/"); int secondSlash = parts[i].find("/", firstSlash + 1);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  <w:t>if ((firstSlash + 1) != (secondSlash)) {</w:t>
      </w:r>
      <w:r>
        <w:tab/>
        <w:t>// there are texture coordinates.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  <w:t>uvIndices.push_back(stoul(parts[i].substr(firstSlash + 1, secondSlash - firstSlash + 1)));</w:t>
      </w:r>
    </w:p>
    <w:p w:rsidR="009674BE" w:rsidRDefault="009674BE" w:rsidP="009674BE">
      <w:r>
        <w:tab/>
      </w:r>
      <w:r>
        <w:tab/>
      </w:r>
      <w:r>
        <w:tab/>
      </w:r>
      <w:r>
        <w:tab/>
        <w:t>}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</w:r>
      <w:r>
        <w:tab/>
      </w:r>
      <w:r>
        <w:tab/>
      </w:r>
      <w:r>
        <w:tab/>
        <w:t>normalIndices.push_back(stoul(parts[i].substr(secondSlash + 1)));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}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lastRenderedPageBreak/>
        <w:tab/>
      </w:r>
      <w:r>
        <w:tab/>
        <w:t>else if (dataLine.find("mtllib ") != string::npos) { // does this object have a material?</w:t>
      </w:r>
    </w:p>
    <w:p w:rsidR="009674BE" w:rsidRDefault="009674BE" w:rsidP="009674BE">
      <w:r>
        <w:tab/>
      </w:r>
      <w:r>
        <w:tab/>
      </w:r>
      <w:r>
        <w:tab/>
        <w:t>materials.push_back(dataLine.substr(dataLine.find(" ") + 1));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/>
    <w:p w:rsidR="009674BE" w:rsidRDefault="009674BE" w:rsidP="009674BE">
      <w:r>
        <w:tab/>
      </w:r>
      <w:r>
        <w:tab/>
        <w:t>linesDone++;</w:t>
      </w:r>
    </w:p>
    <w:p w:rsidR="009674BE" w:rsidRDefault="009674BE" w:rsidP="009674BE"/>
    <w:p w:rsidR="009674BE" w:rsidRDefault="009674BE" w:rsidP="009674BE">
      <w:r>
        <w:tab/>
      </w:r>
      <w:r>
        <w:tab/>
        <w:t>if (linesDone % 50000 == 0) {</w:t>
      </w:r>
    </w:p>
    <w:p w:rsidR="009674BE" w:rsidRDefault="009674BE" w:rsidP="009674BE">
      <w:r>
        <w:tab/>
      </w:r>
      <w:r>
        <w:tab/>
      </w:r>
      <w:r>
        <w:tab/>
        <w:t>cout &lt;&lt; "Parsed " &lt;&lt; linesDone &lt;&lt; " of " &lt;&lt; countLines &lt;&lt; " from model...\n";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/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// Double check here in which coordinate system you exported your models - and flip or not the vertices...</w:t>
      </w:r>
    </w:p>
    <w:p w:rsidR="009674BE" w:rsidRDefault="009674BE" w:rsidP="009674BE">
      <w:r>
        <w:tab/>
      </w:r>
    </w:p>
    <w:p w:rsidR="009674BE" w:rsidRDefault="009674BE" w:rsidP="009674BE">
      <w:r>
        <w:tab/>
        <w:t>/*for (unsigned int i = 0; i &lt; vertexIndices.size(); i += 3) {</w:t>
      </w:r>
    </w:p>
    <w:p w:rsidR="009674BE" w:rsidRDefault="009674BE" w:rsidP="009674BE">
      <w:r>
        <w:tab/>
        <w:t>(*obj).out_vertices.push_back(obj_vertices[vertexIndices[i+2] - 1]);</w:t>
      </w:r>
    </w:p>
    <w:p w:rsidR="009674BE" w:rsidRDefault="009674BE" w:rsidP="009674BE">
      <w:r>
        <w:tab/>
        <w:t>(*obj).out_normals.push_back(obj_normals[normalIndices[i+2] - 1]);</w:t>
      </w:r>
    </w:p>
    <w:p w:rsidR="009674BE" w:rsidRDefault="009674BE" w:rsidP="009674BE">
      <w:r>
        <w:tab/>
        <w:t>(*obj).out_uvs.push_back(obj_uvs[uvIndices[i+2] - 1]);</w:t>
      </w:r>
    </w:p>
    <w:p w:rsidR="009674BE" w:rsidRDefault="009674BE" w:rsidP="009674BE"/>
    <w:p w:rsidR="009674BE" w:rsidRDefault="009674BE" w:rsidP="009674BE">
      <w:r>
        <w:tab/>
        <w:t>(*obj).out_vertices.push_back(obj_vertices[vertexIndices[i+1] - 1]);</w:t>
      </w:r>
    </w:p>
    <w:p w:rsidR="009674BE" w:rsidRDefault="009674BE" w:rsidP="009674BE">
      <w:r>
        <w:tab/>
        <w:t>(*obj).out_normals.push_back(obj_normals[normalIndices[i+1] - 1]);</w:t>
      </w:r>
    </w:p>
    <w:p w:rsidR="009674BE" w:rsidRDefault="009674BE" w:rsidP="009674BE">
      <w:r>
        <w:tab/>
        <w:t>(*obj).out_uvs.push_back(obj_uvs[uvIndices[i + 1] - 1]);</w:t>
      </w:r>
    </w:p>
    <w:p w:rsidR="009674BE" w:rsidRDefault="009674BE" w:rsidP="009674BE"/>
    <w:p w:rsidR="009674BE" w:rsidRDefault="009674BE" w:rsidP="009674BE">
      <w:r>
        <w:tab/>
        <w:t>(*obj).out_vertices.push_back(obj_vertices[vertexIndices[i] - 1]);</w:t>
      </w:r>
    </w:p>
    <w:p w:rsidR="009674BE" w:rsidRDefault="009674BE" w:rsidP="009674BE">
      <w:r>
        <w:tab/>
        <w:t>(*obj).out_normals.push_back(obj_normals[normalIndices[i] - 1]);</w:t>
      </w:r>
    </w:p>
    <w:p w:rsidR="009674BE" w:rsidRDefault="009674BE" w:rsidP="009674BE">
      <w:r>
        <w:tab/>
        <w:t>(*obj).out_uvs.push_back(obj_uvs[uvIndices[i + 0] - 1]);</w:t>
      </w:r>
    </w:p>
    <w:p w:rsidR="009674BE" w:rsidRDefault="009674BE" w:rsidP="009674BE">
      <w:r>
        <w:tab/>
        <w:t>}*/</w:t>
      </w:r>
    </w:p>
    <w:p w:rsidR="009674BE" w:rsidRDefault="009674BE" w:rsidP="009674BE">
      <w:r>
        <w:tab/>
      </w:r>
    </w:p>
    <w:p w:rsidR="009674BE" w:rsidRDefault="009674BE" w:rsidP="009674BE"/>
    <w:p w:rsidR="009674BE" w:rsidRDefault="009674BE" w:rsidP="009674BE">
      <w:r>
        <w:tab/>
        <w:t>for (unsigned int i = 0; i &lt; vertexIndices.size(); i++) {</w:t>
      </w:r>
    </w:p>
    <w:p w:rsidR="009674BE" w:rsidRDefault="009674BE" w:rsidP="009674BE">
      <w:r>
        <w:lastRenderedPageBreak/>
        <w:tab/>
      </w:r>
      <w:r>
        <w:tab/>
        <w:t>(*obj).out_vertices.push_back(obj_vertices[vertexIndices[i] - 1]);</w:t>
      </w:r>
    </w:p>
    <w:p w:rsidR="009674BE" w:rsidRDefault="009674BE" w:rsidP="009674BE">
      <w:r>
        <w:tab/>
      </w:r>
      <w:r>
        <w:tab/>
        <w:t>(*obj).out_normals.push_back(obj_normals[normalIndices[i] - 1]);</w:t>
      </w:r>
    </w:p>
    <w:p w:rsidR="009674BE" w:rsidRDefault="009674BE" w:rsidP="009674BE">
      <w:r>
        <w:tab/>
      </w:r>
      <w:r>
        <w:tab/>
        <w:t>(*obj).out_uvs.push_back(obj_uvs[uvIndices[i] - 1]);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// Load Materials</w:t>
      </w:r>
    </w:p>
    <w:p w:rsidR="009674BE" w:rsidRDefault="009674BE" w:rsidP="009674BE">
      <w:r>
        <w:tab/>
        <w:t>for (unsigned int i = 0; i &lt; materials.size(); i++) {</w:t>
      </w:r>
    </w:p>
    <w:p w:rsidR="009674BE" w:rsidRDefault="009674BE" w:rsidP="009674BE"/>
    <w:p w:rsidR="009674BE" w:rsidRDefault="009674BE" w:rsidP="009674BE">
      <w:r>
        <w:tab/>
      </w:r>
      <w:r>
        <w:tab/>
        <w:t>std::ifstream dataFileMat(materials[i]);</w:t>
      </w:r>
    </w:p>
    <w:p w:rsidR="009674BE" w:rsidRDefault="009674BE" w:rsidP="009674BE"/>
    <w:p w:rsidR="009674BE" w:rsidRDefault="009674BE" w:rsidP="009674BE">
      <w:r>
        <w:tab/>
      </w:r>
      <w:r>
        <w:tab/>
        <w:t>string rawDataMat;</w:t>
      </w:r>
      <w:r>
        <w:tab/>
      </w:r>
      <w:r>
        <w:tab/>
        <w:t>// store the raw data.</w:t>
      </w:r>
    </w:p>
    <w:p w:rsidR="009674BE" w:rsidRDefault="009674BE" w:rsidP="009674BE">
      <w:r>
        <w:tab/>
      </w:r>
      <w:r>
        <w:tab/>
        <w:t>int countLinesMat = 0;</w:t>
      </w:r>
    </w:p>
    <w:p w:rsidR="009674BE" w:rsidRDefault="009674BE" w:rsidP="009674BE">
      <w:r>
        <w:tab/>
      </w:r>
      <w:r>
        <w:tab/>
        <w:t>if (dataFileMat.is_open()) {</w:t>
      </w:r>
    </w:p>
    <w:p w:rsidR="009674BE" w:rsidRDefault="009674BE" w:rsidP="009674BE">
      <w:r>
        <w:tab/>
      </w:r>
      <w:r>
        <w:tab/>
      </w:r>
      <w:r>
        <w:tab/>
        <w:t>string dataLineRawMat;</w:t>
      </w:r>
    </w:p>
    <w:p w:rsidR="009674BE" w:rsidRDefault="009674BE" w:rsidP="009674BE">
      <w:r>
        <w:tab/>
      </w:r>
      <w:r>
        <w:tab/>
      </w:r>
      <w:r>
        <w:tab/>
        <w:t>while (getline(dataFileMat, dataLineRawMat)) {</w:t>
      </w:r>
    </w:p>
    <w:p w:rsidR="009674BE" w:rsidRDefault="009674BE" w:rsidP="009674BE">
      <w:r>
        <w:tab/>
      </w:r>
      <w:r>
        <w:tab/>
      </w:r>
      <w:r>
        <w:tab/>
      </w:r>
      <w:r>
        <w:tab/>
        <w:t>rawDataMat += dataLineRawMat;</w:t>
      </w:r>
    </w:p>
    <w:p w:rsidR="009674BE" w:rsidRDefault="009674BE" w:rsidP="009674BE">
      <w:r>
        <w:tab/>
      </w:r>
      <w:r>
        <w:tab/>
      </w:r>
      <w:r>
        <w:tab/>
      </w:r>
      <w:r>
        <w:tab/>
        <w:t>rawDataMat += "\n";</w:t>
      </w:r>
    </w:p>
    <w:p w:rsidR="009674BE" w:rsidRDefault="009674BE" w:rsidP="009674BE">
      <w:r>
        <w:tab/>
      </w:r>
      <w:r>
        <w:tab/>
      </w:r>
      <w:r>
        <w:tab/>
        <w:t>}</w:t>
      </w:r>
    </w:p>
    <w:p w:rsidR="009674BE" w:rsidRDefault="009674BE" w:rsidP="009674BE">
      <w:r>
        <w:tab/>
      </w:r>
      <w:r>
        <w:tab/>
      </w:r>
      <w:r>
        <w:tab/>
        <w:t>dataFileMat.close();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/>
    <w:p w:rsidR="009674BE" w:rsidRDefault="009674BE" w:rsidP="009674BE">
      <w:r>
        <w:tab/>
      </w:r>
      <w:r>
        <w:tab/>
        <w:t>istringstream rawDataStreamMat(rawDataMat);</w:t>
      </w:r>
    </w:p>
    <w:p w:rsidR="009674BE" w:rsidRDefault="009674BE" w:rsidP="009674BE">
      <w:r>
        <w:tab/>
      </w:r>
      <w:r>
        <w:tab/>
        <w:t>string dataLineMat;</w:t>
      </w:r>
    </w:p>
    <w:p w:rsidR="009674BE" w:rsidRDefault="009674BE" w:rsidP="009674BE">
      <w:r>
        <w:tab/>
      </w:r>
      <w:r>
        <w:tab/>
        <w:t>while (std::getline(rawDataStreamMat, dataLineMat)) {</w:t>
      </w:r>
    </w:p>
    <w:p w:rsidR="009674BE" w:rsidRDefault="009674BE" w:rsidP="009674BE">
      <w:r>
        <w:tab/>
      </w:r>
      <w:r>
        <w:tab/>
      </w:r>
      <w:r>
        <w:tab/>
        <w:t>if (dataLineMat.find("map_Kd ") != string::npos) {</w:t>
      </w:r>
      <w:r>
        <w:tab/>
        <w:t>// does this line have a texture map?</w:t>
      </w:r>
    </w:p>
    <w:p w:rsidR="009674BE" w:rsidRDefault="009674BE" w:rsidP="009674BE">
      <w:r>
        <w:tab/>
      </w:r>
      <w:r>
        <w:tab/>
      </w:r>
      <w:r>
        <w:tab/>
      </w:r>
      <w:r>
        <w:tab/>
        <w:t>textures.push_back(dataLineMat.substr(dataLineMat.find(" ") + 1));</w:t>
      </w:r>
    </w:p>
    <w:p w:rsidR="009674BE" w:rsidRDefault="009674BE" w:rsidP="009674BE">
      <w:r>
        <w:tab/>
      </w:r>
      <w:r>
        <w:tab/>
      </w:r>
      <w:r>
        <w:tab/>
        <w:t>}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(*obj).texture = new GLuint[textures.size()];</w:t>
      </w:r>
      <w:r>
        <w:tab/>
      </w:r>
      <w:r>
        <w:tab/>
        <w:t>// Warning possible memory leak here - there is a new here, where is your delete?</w:t>
      </w:r>
    </w:p>
    <w:p w:rsidR="009674BE" w:rsidRDefault="009674BE" w:rsidP="009674BE">
      <w:r>
        <w:tab/>
        <w:t>glCreateTextures(GL_TEXTURE_2D, textures.size(), (*obj).texture);</w:t>
      </w:r>
    </w:p>
    <w:p w:rsidR="009674BE" w:rsidRDefault="009674BE" w:rsidP="009674BE"/>
    <w:p w:rsidR="009674BE" w:rsidRDefault="009674BE" w:rsidP="009674BE">
      <w:r>
        <w:tab/>
        <w:t>for (unsigned int i = 0; i &lt; textures.size(); i++) {</w:t>
      </w:r>
    </w:p>
    <w:p w:rsidR="009674BE" w:rsidRDefault="009674BE" w:rsidP="009674BE">
      <w:r>
        <w:tab/>
      </w:r>
      <w:r>
        <w:tab/>
        <w:t>readTexture(textures[i], (*obj).texture[i]);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cout &lt;&lt; "done";</w:t>
      </w:r>
    </w:p>
    <w:p w:rsidR="009674BE" w:rsidRDefault="009674BE" w:rsidP="009674BE">
      <w:r>
        <w:t>}</w:t>
      </w:r>
    </w:p>
    <w:p w:rsidR="009674BE" w:rsidRDefault="009674BE" w:rsidP="009674BE"/>
    <w:p w:rsidR="009674BE" w:rsidRDefault="009674BE" w:rsidP="009674BE">
      <w:r>
        <w:t>void readTexture(string name, GLuint textureName) {</w:t>
      </w:r>
    </w:p>
    <w:p w:rsidR="009674BE" w:rsidRDefault="009674BE" w:rsidP="009674BE"/>
    <w:p w:rsidR="009674BE" w:rsidRDefault="009674BE" w:rsidP="009674BE"/>
    <w:p w:rsidR="009674BE" w:rsidRDefault="009674BE" w:rsidP="009674BE">
      <w:r>
        <w:tab/>
        <w:t>gli::texture tex = gli::load(name);</w:t>
      </w:r>
    </w:p>
    <w:p w:rsidR="009674BE" w:rsidRDefault="009674BE" w:rsidP="009674BE">
      <w:r>
        <w:tab/>
        <w:t>if (tex.empty()) {</w:t>
      </w:r>
    </w:p>
    <w:p w:rsidR="009674BE" w:rsidRDefault="009674BE" w:rsidP="009674BE">
      <w:r>
        <w:tab/>
      </w:r>
      <w:r>
        <w:tab/>
        <w:t>cout &lt;&lt; "Unable to load file " &lt;&lt; name;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gli::gl texGl(gli::gl::PROFILE_GL33);</w:t>
      </w:r>
    </w:p>
    <w:p w:rsidR="009674BE" w:rsidRDefault="009674BE" w:rsidP="009674BE">
      <w:r>
        <w:tab/>
        <w:t>gli::gl::format const texFormat = texGl.translate(tex.format(), tex.swizzles());</w:t>
      </w:r>
    </w:p>
    <w:p w:rsidR="009674BE" w:rsidRDefault="009674BE" w:rsidP="009674BE">
      <w:r>
        <w:tab/>
        <w:t>//GLenum texTarget = texGl.translate(tex.target());</w:t>
      </w:r>
    </w:p>
    <w:p w:rsidR="009674BE" w:rsidRDefault="009674BE" w:rsidP="009674BE"/>
    <w:p w:rsidR="009674BE" w:rsidRDefault="009674BE" w:rsidP="009674BE">
      <w:r>
        <w:tab/>
        <w:t xml:space="preserve">// Load and create a texture </w:t>
      </w:r>
    </w:p>
    <w:p w:rsidR="009674BE" w:rsidRDefault="009674BE" w:rsidP="009674BE">
      <w:r>
        <w:tab/>
        <w:t>glBindTexture(GL_TEXTURE_2D, textureName); // All upcoming operations now have effect on this texture object</w:t>
      </w:r>
    </w:p>
    <w:p w:rsidR="009674BE" w:rsidRDefault="009674BE" w:rsidP="009674BE"/>
    <w:p w:rsidR="009674BE" w:rsidRDefault="009674BE" w:rsidP="009674BE">
      <w:r>
        <w:tab/>
        <w:t>glm::tvec3&lt;GLsizei&gt; const texExtent(tex.extent());</w:t>
      </w:r>
    </w:p>
    <w:p w:rsidR="009674BE" w:rsidRDefault="009674BE" w:rsidP="009674BE">
      <w:r>
        <w:tab/>
        <w:t>GLsizei const texFaceTotal = static_cast&lt;GLsizei&gt;(tex.layers() * tex.faces());</w:t>
      </w:r>
    </w:p>
    <w:p w:rsidR="009674BE" w:rsidRDefault="009674BE" w:rsidP="009674BE"/>
    <w:p w:rsidR="009674BE" w:rsidRDefault="009674BE" w:rsidP="009674BE">
      <w:r>
        <w:lastRenderedPageBreak/>
        <w:tab/>
        <w:t>// Note: This only loads GL_TEXTURE_2D - for the complete code please visit &gt;&gt; http://gli.g-truc.net/</w:t>
      </w:r>
    </w:p>
    <w:p w:rsidR="009674BE" w:rsidRDefault="009674BE" w:rsidP="009674BE">
      <w:r>
        <w:tab/>
        <w:t>glTexStorage2D(GL_TEXTURE_2D, static_cast&lt;GLint&gt;(tex.levels()), texFormat.Internal, texExtent.x, texExtent.y);</w:t>
      </w:r>
    </w:p>
    <w:p w:rsidR="009674BE" w:rsidRDefault="009674BE" w:rsidP="009674BE"/>
    <w:p w:rsidR="009674BE" w:rsidRDefault="009674BE" w:rsidP="009674BE">
      <w:r>
        <w:tab/>
        <w:t>for (std::size_t Layer = 0; Layer &lt; tex.layers(); ++Layer) {</w:t>
      </w:r>
    </w:p>
    <w:p w:rsidR="009674BE" w:rsidRDefault="009674BE" w:rsidP="009674BE">
      <w:r>
        <w:tab/>
      </w:r>
      <w:r>
        <w:tab/>
        <w:t>for (std::size_t Face = 0; Face &lt; tex.faces(); ++Face) {</w:t>
      </w:r>
    </w:p>
    <w:p w:rsidR="009674BE" w:rsidRDefault="009674BE" w:rsidP="009674BE">
      <w:r>
        <w:tab/>
      </w:r>
      <w:r>
        <w:tab/>
      </w:r>
      <w:r>
        <w:tab/>
        <w:t>for (std::size_t Level = 0; Level &lt; tex.levels(); ++Level) {</w:t>
      </w:r>
    </w:p>
    <w:p w:rsidR="009674BE" w:rsidRDefault="009674BE" w:rsidP="009674BE">
      <w:r>
        <w:tab/>
      </w:r>
      <w:r>
        <w:tab/>
      </w:r>
      <w:r>
        <w:tab/>
      </w:r>
      <w:r>
        <w:tab/>
        <w:t>glTextureSubImage2D(textureName, static_cast&lt;GLint&gt;(Level),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  <w:t>0, 0,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  <w:t>texExtent.x, texExtent.y,</w:t>
      </w:r>
    </w:p>
    <w:p w:rsidR="009674BE" w:rsidRDefault="009674BE" w:rsidP="009674BE">
      <w:r>
        <w:tab/>
      </w:r>
      <w:r>
        <w:tab/>
      </w:r>
      <w:r>
        <w:tab/>
      </w:r>
      <w:r>
        <w:tab/>
      </w:r>
      <w:r>
        <w:tab/>
        <w:t>texFormat.External, texFormat.Type, tex.data(Layer, Face, Level));</w:t>
      </w:r>
    </w:p>
    <w:p w:rsidR="009674BE" w:rsidRDefault="009674BE" w:rsidP="009674BE"/>
    <w:p w:rsidR="009674BE" w:rsidRDefault="009674BE" w:rsidP="009674BE">
      <w:r>
        <w:tab/>
      </w:r>
      <w:r>
        <w:tab/>
      </w:r>
      <w:r>
        <w:tab/>
        <w:t>}</w:t>
      </w:r>
    </w:p>
    <w:p w:rsidR="009674BE" w:rsidRDefault="009674BE" w:rsidP="009674BE">
      <w:r>
        <w:tab/>
      </w:r>
      <w:r>
        <w:tab/>
        <w:t>}</w:t>
      </w:r>
    </w:p>
    <w:p w:rsidR="009674BE" w:rsidRDefault="009674BE" w:rsidP="009674BE">
      <w:r>
        <w:tab/>
        <w:t>}</w:t>
      </w:r>
    </w:p>
    <w:p w:rsidR="009674BE" w:rsidRDefault="009674BE" w:rsidP="009674BE"/>
    <w:p w:rsidR="009674BE" w:rsidRDefault="009674BE" w:rsidP="009674BE">
      <w:r>
        <w:tab/>
        <w:t>// This only works for 2D Textures...</w:t>
      </w:r>
    </w:p>
    <w:p w:rsidR="009674BE" w:rsidRDefault="009674BE" w:rsidP="009674BE">
      <w:r>
        <w:tab/>
        <w:t>// Set the texture wrapping parameters</w:t>
      </w:r>
    </w:p>
    <w:p w:rsidR="009674BE" w:rsidRDefault="009674BE" w:rsidP="009674BE">
      <w:r>
        <w:tab/>
        <w:t>glTextureParameteri(textureName, GL_TEXTURE_WRAP_S, GL_REPEAT);</w:t>
      </w:r>
    </w:p>
    <w:p w:rsidR="009674BE" w:rsidRDefault="009674BE" w:rsidP="009674BE">
      <w:r>
        <w:tab/>
        <w:t>glTextureParameteri(textureName, GL_TEXTURE_WRAP_T, GL_REPEAT);</w:t>
      </w:r>
    </w:p>
    <w:p w:rsidR="009674BE" w:rsidRDefault="009674BE" w:rsidP="009674BE"/>
    <w:p w:rsidR="009674BE" w:rsidRDefault="009674BE" w:rsidP="009674BE">
      <w:r>
        <w:tab/>
        <w:t>// Set texture filtering parameters</w:t>
      </w:r>
    </w:p>
    <w:p w:rsidR="009674BE" w:rsidRDefault="009674BE" w:rsidP="009674BE">
      <w:r>
        <w:tab/>
        <w:t>glTextureParameteri(textureName, GL_TEXTURE_MIN_FILTER, GL_LINEAR);</w:t>
      </w:r>
    </w:p>
    <w:p w:rsidR="009674BE" w:rsidRDefault="009674BE" w:rsidP="009674BE">
      <w:r>
        <w:tab/>
        <w:t>glTextureParameteri(textureName, GL_TEXTURE_MAG_FILTER, GL_LINEAR);</w:t>
      </w:r>
    </w:p>
    <w:p w:rsidR="009674BE" w:rsidRDefault="009674BE" w:rsidP="009674BE"/>
    <w:p w:rsidR="009674BE" w:rsidRDefault="009674BE" w:rsidP="009674BE">
      <w:r>
        <w:tab/>
        <w:t>glGenerateMipmap(GL_TEXTURE_2D);</w:t>
      </w:r>
    </w:p>
    <w:p w:rsidR="009674BE" w:rsidRDefault="009674BE" w:rsidP="009674BE"/>
    <w:p w:rsidR="009674BE" w:rsidRDefault="009674BE" w:rsidP="009674BE">
      <w:r>
        <w:tab/>
        <w:t>glBindTexture(GL_TEXTURE_2D, 0);// Unbind texture when done, so we won't accidentily mess up our texture.</w:t>
      </w:r>
    </w:p>
    <w:p w:rsidR="009674BE" w:rsidRDefault="009674BE" w:rsidP="009674BE"/>
    <w:p w:rsidR="009674BE" w:rsidRDefault="009674BE" w:rsidP="009674BE"/>
    <w:p w:rsidR="009674BE" w:rsidRDefault="009674BE" w:rsidP="009674BE"/>
    <w:p w:rsidR="009674BE" w:rsidRDefault="009674BE" w:rsidP="009674BE">
      <w:r>
        <w:t>}</w:t>
      </w:r>
    </w:p>
    <w:p w:rsidR="00E532AD" w:rsidRDefault="00E532AD">
      <w:bookmarkStart w:id="0" w:name="_GoBack"/>
      <w:bookmarkEnd w:id="0"/>
    </w:p>
    <w:sectPr w:rsidR="00E5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D2"/>
    <w:rsid w:val="009674BE"/>
    <w:rsid w:val="009764D2"/>
    <w:rsid w:val="00E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D2AB9-A16A-45A1-97CE-E53F8D40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96D5BA8D.dotm</Template>
  <TotalTime>0</TotalTime>
  <Pages>46</Pages>
  <Words>6780</Words>
  <Characters>38652</Characters>
  <Application>Microsoft Office Word</Application>
  <DocSecurity>0</DocSecurity>
  <Lines>322</Lines>
  <Paragraphs>90</Paragraphs>
  <ScaleCrop>false</ScaleCrop>
  <Company/>
  <LinksUpToDate>false</LinksUpToDate>
  <CharactersWithSpaces>45342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Haddad</dc:creator>
  <cp:keywords/>
  <dc:description/>
  <cp:lastModifiedBy>Issa Haddad</cp:lastModifiedBy>
  <cp:revision>2</cp:revision>
  <dcterms:created xsi:type="dcterms:W3CDTF">2017-11-21T17:01:00Z</dcterms:created>
  <dcterms:modified xsi:type="dcterms:W3CDTF">2017-11-21T17:01:00Z</dcterms:modified>
</cp:coreProperties>
</file>